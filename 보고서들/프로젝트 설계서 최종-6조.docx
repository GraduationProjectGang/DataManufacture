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44494805"/>
        <w:docPartObj>
          <w:docPartGallery w:val="Cover Pages"/>
          <w:docPartUnique/>
        </w:docPartObj>
      </w:sdtPr>
      <w:sdtEndPr>
        <w:rPr>
          <w:color w:val="F07F09" w:themeColor="accent1"/>
        </w:rPr>
      </w:sdtEndPr>
      <w:sdtContent>
        <w:p w14:paraId="21E8138A" w14:textId="1847FBC7" w:rsidR="00986EE3" w:rsidRDefault="005A57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9ED03D2" wp14:editId="562132CB">
                    <wp:simplePos x="0" y="0"/>
                    <wp:positionH relativeFrom="page">
                      <wp:posOffset>336550</wp:posOffset>
                    </wp:positionH>
                    <wp:positionV relativeFrom="page">
                      <wp:posOffset>285750</wp:posOffset>
                    </wp:positionV>
                    <wp:extent cx="247650" cy="10153650"/>
                    <wp:effectExtent l="0" t="0" r="0" b="0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7650" cy="10153650"/>
                              <a:chOff x="0" y="0"/>
                              <a:chExt cx="228600" cy="9144000"/>
                            </a:xfrm>
                            <a:solidFill>
                              <a:schemeClr val="accent4"/>
                            </a:solidFill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19163D" id="그룹 114" o:spid="_x0000_s1026" style="position:absolute;left:0;text-align:left;margin-left:26.5pt;margin-top:22.5pt;width:19.5pt;height:799.5pt;z-index:25165926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" fillcolor="#e3ded1 [321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F48F7" w:rsidRPr="0015203D">
            <w:rPr>
              <w:noProof/>
              <w:color w:val="F07F09" w:themeColor="accent1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82D75BA" wp14:editId="40B04CAC">
                    <wp:simplePos x="0" y="0"/>
                    <wp:positionH relativeFrom="margin">
                      <wp:posOffset>2778125</wp:posOffset>
                    </wp:positionH>
                    <wp:positionV relativeFrom="paragraph">
                      <wp:posOffset>20955</wp:posOffset>
                    </wp:positionV>
                    <wp:extent cx="2966720" cy="1315085"/>
                    <wp:effectExtent l="0" t="0" r="0" b="0"/>
                    <wp:wrapSquare wrapText="bothSides"/>
                    <wp:docPr id="2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6720" cy="1315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02D04" w14:textId="435E8CD0" w:rsidR="00A60A66" w:rsidRPr="00E85189" w:rsidRDefault="00A60A66" w:rsidP="00CF48F7">
                                <w:pPr>
                                  <w:jc w:val="right"/>
                                  <w:rPr>
                                    <w:rFonts w:asciiTheme="majorHAnsi" w:eastAsiaTheme="majorHAnsi" w:hAnsiTheme="majorHAnsi" w:cstheme="majorHAnsi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2D75B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margin-left:218.75pt;margin-top:1.65pt;width:233.6pt;height:103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" filled="f" stroked="f">
                    <v:textbox>
                      <w:txbxContent>
                        <w:p w14:paraId="0E102D04" w14:textId="435E8CD0" w:rsidR="00A60A66" w:rsidRPr="00E85189" w:rsidRDefault="00A60A66" w:rsidP="00CF48F7">
                          <w:pPr>
                            <w:jc w:val="right"/>
                            <w:rPr>
                              <w:rFonts w:asciiTheme="majorHAnsi" w:eastAsiaTheme="majorHAnsi" w:hAnsiTheme="majorHAnsi" w:cstheme="majorHAnsi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1B801A3" w14:textId="77777777" w:rsidR="00CF48F7" w:rsidRDefault="00CF48F7">
          <w:pPr>
            <w:rPr>
              <w:color w:val="F07F09" w:themeColor="accent1"/>
            </w:rPr>
          </w:pPr>
        </w:p>
        <w:p w14:paraId="7FEF9E2E" w14:textId="0604C96F" w:rsidR="00986EE3" w:rsidRDefault="005A57EB">
          <w:pPr>
            <w:rPr>
              <w:color w:val="F07F09" w:themeColor="accent1"/>
            </w:rPr>
          </w:pPr>
          <w:r w:rsidRPr="0015203D">
            <w:rPr>
              <w:noProof/>
              <w:color w:val="F07F09" w:themeColor="accent1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B00AB64" wp14:editId="1DFFF13F">
                    <wp:simplePos x="0" y="0"/>
                    <wp:positionH relativeFrom="margin">
                      <wp:posOffset>4375150</wp:posOffset>
                    </wp:positionH>
                    <wp:positionV relativeFrom="paragraph">
                      <wp:posOffset>5722620</wp:posOffset>
                    </wp:positionV>
                    <wp:extent cx="1961515" cy="1949450"/>
                    <wp:effectExtent l="0" t="0" r="0" b="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1515" cy="1949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2D458D" w14:textId="77777777" w:rsidR="00A60A66" w:rsidRPr="005A57EB" w:rsidRDefault="00A60A66" w:rsidP="00A27C4B">
                                <w:pPr>
                                  <w:pStyle w:val="af8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A57EB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5A57EB"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조</w:t>
                                </w:r>
                              </w:p>
                              <w:p w14:paraId="5CD222C3" w14:textId="71E9C803" w:rsidR="00A60A66" w:rsidRPr="00A27C4B" w:rsidRDefault="00A60A66" w:rsidP="00A27C4B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>201711356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천세진</w:t>
                                </w:r>
                              </w:p>
                              <w:p w14:paraId="048C8C4D" w14:textId="77777777" w:rsidR="00A60A66" w:rsidRPr="00A27C4B" w:rsidRDefault="00A60A66" w:rsidP="00A27C4B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>201612066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김지효</w:t>
                                </w:r>
                              </w:p>
                              <w:p w14:paraId="4A4979C4" w14:textId="77777777" w:rsidR="00A60A66" w:rsidRPr="00A27C4B" w:rsidRDefault="00A60A66" w:rsidP="0015203D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F9A1D7A" w14:textId="068DC269" w:rsidR="00A60A66" w:rsidRPr="00A27C4B" w:rsidRDefault="00A60A66" w:rsidP="0015203D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지도교수:</w:t>
                                </w: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박소영</w:t>
                                </w:r>
                                <w:r w:rsidR="001A4F99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 교수님</w:t>
                                </w:r>
                              </w:p>
                              <w:p w14:paraId="10F14083" w14:textId="13195198" w:rsidR="00A60A66" w:rsidRPr="00A27C4B" w:rsidRDefault="00A60A66" w:rsidP="005A57EB">
                                <w:pPr>
                                  <w:pStyle w:val="af8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>제출일:</w:t>
                                </w: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 xml:space="preserve"> 2020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년 </w:t>
                                </w:r>
                                <w:r w:rsidR="00B94191">
                                  <w:rPr>
                                    <w:sz w:val="24"/>
                                    <w:szCs w:val="24"/>
                                  </w:rPr>
                                  <w:t>6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월 </w:t>
                                </w:r>
                                <w:r w:rsidRPr="00A27C4B"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B94191">
                                  <w:rPr>
                                    <w:sz w:val="24"/>
                                    <w:szCs w:val="24"/>
                                  </w:rPr>
                                  <w:t>9</w:t>
                                </w:r>
                                <w:r w:rsidRPr="00A27C4B">
                                  <w:rPr>
                                    <w:rFonts w:hint="eastAsia"/>
                                    <w:sz w:val="24"/>
                                    <w:szCs w:val="24"/>
                                  </w:rPr>
                                  <w:t xml:space="preserve">일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00AB64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344.5pt;margin-top:450.6pt;width:154.45pt;height:15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" filled="f" stroked="f">
                    <v:textbox>
                      <w:txbxContent>
                        <w:p w14:paraId="4D2D458D" w14:textId="77777777" w:rsidR="00A60A66" w:rsidRPr="005A57EB" w:rsidRDefault="00A60A66" w:rsidP="00A27C4B">
                          <w:pPr>
                            <w:pStyle w:val="af8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A57E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6</w:t>
                          </w:r>
                          <w:r w:rsidRPr="005A57EB">
                            <w:rPr>
                              <w:rFonts w:hint="eastAsia"/>
                              <w:b/>
                              <w:bCs/>
                              <w:sz w:val="24"/>
                              <w:szCs w:val="24"/>
                            </w:rPr>
                            <w:t>조</w:t>
                          </w:r>
                        </w:p>
                        <w:p w14:paraId="5CD222C3" w14:textId="71E9C803" w:rsidR="00A60A66" w:rsidRPr="00A27C4B" w:rsidRDefault="00A60A66" w:rsidP="00A27C4B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  <w:r w:rsidRPr="00A27C4B">
                            <w:rPr>
                              <w:sz w:val="24"/>
                              <w:szCs w:val="24"/>
                            </w:rPr>
                            <w:t>201711356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천세진</w:t>
                          </w:r>
                        </w:p>
                        <w:p w14:paraId="048C8C4D" w14:textId="77777777" w:rsidR="00A60A66" w:rsidRPr="00A27C4B" w:rsidRDefault="00A60A66" w:rsidP="00A27C4B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  <w:r w:rsidRPr="00A27C4B">
                            <w:rPr>
                              <w:sz w:val="24"/>
                              <w:szCs w:val="24"/>
                            </w:rPr>
                            <w:t>201612066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김지효</w:t>
                          </w:r>
                        </w:p>
                        <w:p w14:paraId="4A4979C4" w14:textId="77777777" w:rsidR="00A60A66" w:rsidRPr="00A27C4B" w:rsidRDefault="00A60A66" w:rsidP="0015203D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F9A1D7A" w14:textId="068DC269" w:rsidR="00A60A66" w:rsidRPr="00A27C4B" w:rsidRDefault="00A60A66" w:rsidP="0015203D">
                          <w:pPr>
                            <w:pStyle w:val="af8"/>
                            <w:rPr>
                              <w:rFonts w:hint="eastAsia"/>
                              <w:sz w:val="24"/>
                              <w:szCs w:val="24"/>
                            </w:rPr>
                          </w:pP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지도교수:</w:t>
                          </w:r>
                          <w:r w:rsidRPr="00A27C4B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박소영</w:t>
                          </w:r>
                          <w:r w:rsidR="001A4F99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교수님</w:t>
                          </w:r>
                        </w:p>
                        <w:p w14:paraId="10F14083" w14:textId="13195198" w:rsidR="00A60A66" w:rsidRPr="00A27C4B" w:rsidRDefault="00A60A66" w:rsidP="005A57EB">
                          <w:pPr>
                            <w:pStyle w:val="af8"/>
                            <w:rPr>
                              <w:sz w:val="24"/>
                              <w:szCs w:val="24"/>
                            </w:rPr>
                          </w:pP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>제출일:</w:t>
                          </w:r>
                          <w:r w:rsidRPr="00A27C4B">
                            <w:rPr>
                              <w:sz w:val="24"/>
                              <w:szCs w:val="24"/>
                            </w:rPr>
                            <w:t xml:space="preserve"> 2020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년 </w:t>
                          </w:r>
                          <w:r w:rsidR="00B94191">
                            <w:rPr>
                              <w:sz w:val="24"/>
                              <w:szCs w:val="24"/>
                            </w:rPr>
                            <w:t>6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월 </w:t>
                          </w:r>
                          <w:r w:rsidRPr="00A27C4B">
                            <w:rPr>
                              <w:sz w:val="24"/>
                              <w:szCs w:val="24"/>
                            </w:rPr>
                            <w:t>2</w:t>
                          </w:r>
                          <w:r w:rsidR="00B94191">
                            <w:rPr>
                              <w:sz w:val="24"/>
                              <w:szCs w:val="24"/>
                            </w:rPr>
                            <w:t>9</w:t>
                          </w:r>
                          <w:r w:rsidRPr="00A27C4B"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일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F48F7">
            <w:rPr>
              <w:color w:val="F07F09" w:themeColor="accent1"/>
            </w:rPr>
            <w:br w:type="page"/>
          </w:r>
          <w:r w:rsidR="00986E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A1B191" wp14:editId="395CA259">
                    <wp:simplePos x="0" y="0"/>
                    <wp:positionH relativeFrom="page">
                      <wp:posOffset>1113009</wp:posOffset>
                    </wp:positionH>
                    <wp:positionV relativeFrom="page">
                      <wp:posOffset>3887665</wp:posOffset>
                    </wp:positionV>
                    <wp:extent cx="5753100" cy="1835150"/>
                    <wp:effectExtent l="0" t="0" r="12700" b="1270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3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5F881" w14:textId="758B4813" w:rsidR="00A60A66" w:rsidRDefault="00B94191" w:rsidP="00F337DB">
                                <w:pPr>
                                  <w:pStyle w:val="af8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  <w:t xml:space="preserve">프로젝트 </w:t>
                                </w:r>
                                <w:r w:rsidR="00F546AC">
                                  <w:rPr>
                                    <w:rFonts w:hint="eastAsia"/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  <w:t>설계서</w:t>
                                </w:r>
                              </w:p>
                              <w:p w14:paraId="3EAD8585" w14:textId="6719B9EF" w:rsidR="00A60A66" w:rsidRDefault="00A60A66" w:rsidP="00A27C4B">
                                <w:pPr>
                                  <w:pStyle w:val="af8"/>
                                  <w:jc w:val="center"/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Pr="005035ED">
                                  <w:rPr>
                                    <w:rFonts w:hint="eastAsia"/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개인</w:t>
                                </w:r>
                                <w:r w:rsidRPr="005035ED"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 xml:space="preserve"> 프라이버시를 보호하는 협업 학습을 활용한 스마트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폰</w:t>
                                </w:r>
                                <w:r w:rsidRPr="005035ED"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 xml:space="preserve"> 사용 패턴 분석 및 스트레스 예측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A1B191" id="텍스트 상자 113" o:spid="_x0000_s1028" type="#_x0000_t202" style="position:absolute;margin-left:87.65pt;margin-top:306.1pt;width:453pt;height:144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" filled="f" stroked="f" strokeweight=".5pt">
                    <v:textbox inset="0,0,0,0">
                      <w:txbxContent>
                        <w:p w14:paraId="5415F881" w14:textId="758B4813" w:rsidR="00A60A66" w:rsidRDefault="00B94191" w:rsidP="00F337DB">
                          <w:pPr>
                            <w:pStyle w:val="af8"/>
                            <w:jc w:val="center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  <w:t xml:space="preserve">프로젝트 </w:t>
                          </w:r>
                          <w:r w:rsidR="00F546AC">
                            <w:rPr>
                              <w:rFonts w:hint="eastAsia"/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  <w:t>설계서</w:t>
                          </w:r>
                        </w:p>
                        <w:p w14:paraId="3EAD8585" w14:textId="6719B9EF" w:rsidR="00A60A66" w:rsidRDefault="00A60A66" w:rsidP="00A27C4B">
                          <w:pPr>
                            <w:pStyle w:val="af8"/>
                            <w:jc w:val="center"/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>[</w:t>
                          </w:r>
                          <w:r w:rsidRPr="005035ED">
                            <w:rPr>
                              <w:rFonts w:hint="eastAsia"/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>개인</w:t>
                          </w:r>
                          <w:r w:rsidRPr="005035ED"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 xml:space="preserve"> 프라이버시를 보호하는 협업 학습을 활용한 스마트</w:t>
                          </w:r>
                          <w:r>
                            <w:rPr>
                              <w:rFonts w:hint="eastAsia"/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>폰</w:t>
                          </w:r>
                          <w:r w:rsidRPr="005035ED"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 xml:space="preserve"> 사용 패턴 분석 및 스트레스 예측</w:t>
                          </w:r>
                          <w:r>
                            <w:rPr>
                              <w:rFonts w:hint="eastAsia"/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smallCaps w:val="0"/>
          <w:sz w:val="22"/>
          <w:szCs w:val="22"/>
          <w:lang w:val="ko-KR"/>
        </w:rPr>
        <w:id w:val="205642850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D4E8DB8" w14:textId="09BD4696" w:rsidR="00B0103A" w:rsidRDefault="00B0103A">
          <w:pPr>
            <w:pStyle w:val="TOC"/>
          </w:pPr>
          <w:r>
            <w:rPr>
              <w:lang w:val="ko-KR"/>
            </w:rPr>
            <w:t>목차</w:t>
          </w:r>
        </w:p>
        <w:p w14:paraId="36836C00" w14:textId="7B440983" w:rsidR="00F850DB" w:rsidRDefault="00B0103A">
          <w:pPr>
            <w:pStyle w:val="10"/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55413" w:history="1">
            <w:r w:rsidR="00F850DB" w:rsidRPr="009C1B79">
              <w:rPr>
                <w:rStyle w:val="af3"/>
                <w:noProof/>
              </w:rPr>
              <w:t>1. 개요</w:t>
            </w:r>
            <w:r w:rsidR="00F850DB">
              <w:rPr>
                <w:noProof/>
                <w:webHidden/>
              </w:rPr>
              <w:tab/>
            </w:r>
            <w:r w:rsidR="00F850DB">
              <w:rPr>
                <w:noProof/>
                <w:webHidden/>
              </w:rPr>
              <w:fldChar w:fldCharType="begin"/>
            </w:r>
            <w:r w:rsidR="00F850DB">
              <w:rPr>
                <w:noProof/>
                <w:webHidden/>
              </w:rPr>
              <w:instrText xml:space="preserve"> PAGEREF _Toc44255413 \h </w:instrText>
            </w:r>
            <w:r w:rsidR="00F850DB">
              <w:rPr>
                <w:noProof/>
                <w:webHidden/>
              </w:rPr>
            </w:r>
            <w:r w:rsidR="00F850DB">
              <w:rPr>
                <w:noProof/>
                <w:webHidden/>
              </w:rPr>
              <w:fldChar w:fldCharType="separate"/>
            </w:r>
            <w:r w:rsidR="00F609DF">
              <w:rPr>
                <w:noProof/>
                <w:webHidden/>
              </w:rPr>
              <w:t>2</w:t>
            </w:r>
            <w:r w:rsidR="00F850DB">
              <w:rPr>
                <w:noProof/>
                <w:webHidden/>
              </w:rPr>
              <w:fldChar w:fldCharType="end"/>
            </w:r>
          </w:hyperlink>
        </w:p>
        <w:p w14:paraId="6AD302F4" w14:textId="1ABBFDDB" w:rsidR="00F850DB" w:rsidRDefault="00CA24B9">
          <w:pPr>
            <w:pStyle w:val="10"/>
            <w:rPr>
              <w:noProof/>
              <w:kern w:val="2"/>
              <w:sz w:val="20"/>
            </w:rPr>
          </w:pPr>
          <w:hyperlink w:anchor="_Toc44255414" w:history="1">
            <w:r w:rsidR="00F850DB" w:rsidRPr="009C1B79">
              <w:rPr>
                <w:rStyle w:val="af3"/>
                <w:noProof/>
              </w:rPr>
              <w:t>1.1 프로젝트의 주요 기능</w:t>
            </w:r>
            <w:r w:rsidR="00F850DB">
              <w:rPr>
                <w:noProof/>
                <w:webHidden/>
              </w:rPr>
              <w:tab/>
            </w:r>
            <w:r w:rsidR="00F850DB">
              <w:rPr>
                <w:noProof/>
                <w:webHidden/>
              </w:rPr>
              <w:fldChar w:fldCharType="begin"/>
            </w:r>
            <w:r w:rsidR="00F850DB">
              <w:rPr>
                <w:noProof/>
                <w:webHidden/>
              </w:rPr>
              <w:instrText xml:space="preserve"> PAGEREF _Toc44255414 \h </w:instrText>
            </w:r>
            <w:r w:rsidR="00F850DB">
              <w:rPr>
                <w:noProof/>
                <w:webHidden/>
              </w:rPr>
            </w:r>
            <w:r w:rsidR="00F850DB">
              <w:rPr>
                <w:noProof/>
                <w:webHidden/>
              </w:rPr>
              <w:fldChar w:fldCharType="separate"/>
            </w:r>
            <w:r w:rsidR="00F609DF">
              <w:rPr>
                <w:noProof/>
                <w:webHidden/>
              </w:rPr>
              <w:t>2</w:t>
            </w:r>
            <w:r w:rsidR="00F850DB">
              <w:rPr>
                <w:noProof/>
                <w:webHidden/>
              </w:rPr>
              <w:fldChar w:fldCharType="end"/>
            </w:r>
          </w:hyperlink>
        </w:p>
        <w:p w14:paraId="3C254B5E" w14:textId="49DCFCBB" w:rsidR="00F850DB" w:rsidRDefault="00CA24B9">
          <w:pPr>
            <w:pStyle w:val="10"/>
            <w:rPr>
              <w:noProof/>
              <w:kern w:val="2"/>
              <w:sz w:val="20"/>
            </w:rPr>
          </w:pPr>
          <w:hyperlink w:anchor="_Toc44255415" w:history="1">
            <w:r w:rsidR="00F850DB" w:rsidRPr="009C1B79">
              <w:rPr>
                <w:rStyle w:val="af3"/>
                <w:noProof/>
              </w:rPr>
              <w:t>1.2 소프트웨어 Top-Level 구조</w:t>
            </w:r>
            <w:r w:rsidR="00F850DB">
              <w:rPr>
                <w:noProof/>
                <w:webHidden/>
              </w:rPr>
              <w:tab/>
            </w:r>
            <w:r w:rsidR="00F850DB">
              <w:rPr>
                <w:noProof/>
                <w:webHidden/>
              </w:rPr>
              <w:fldChar w:fldCharType="begin"/>
            </w:r>
            <w:r w:rsidR="00F850DB">
              <w:rPr>
                <w:noProof/>
                <w:webHidden/>
              </w:rPr>
              <w:instrText xml:space="preserve"> PAGEREF _Toc44255415 \h </w:instrText>
            </w:r>
            <w:r w:rsidR="00F850DB">
              <w:rPr>
                <w:noProof/>
                <w:webHidden/>
              </w:rPr>
            </w:r>
            <w:r w:rsidR="00F850DB">
              <w:rPr>
                <w:noProof/>
                <w:webHidden/>
              </w:rPr>
              <w:fldChar w:fldCharType="separate"/>
            </w:r>
            <w:r w:rsidR="00F609DF">
              <w:rPr>
                <w:noProof/>
                <w:webHidden/>
              </w:rPr>
              <w:t>5</w:t>
            </w:r>
            <w:r w:rsidR="00F850DB">
              <w:rPr>
                <w:noProof/>
                <w:webHidden/>
              </w:rPr>
              <w:fldChar w:fldCharType="end"/>
            </w:r>
          </w:hyperlink>
        </w:p>
        <w:p w14:paraId="7DC93162" w14:textId="3227228D" w:rsidR="00F850DB" w:rsidRDefault="00CA24B9">
          <w:pPr>
            <w:pStyle w:val="10"/>
            <w:rPr>
              <w:noProof/>
              <w:kern w:val="2"/>
              <w:sz w:val="20"/>
            </w:rPr>
          </w:pPr>
          <w:hyperlink w:anchor="_Toc44255416" w:history="1">
            <w:r w:rsidR="00F850DB" w:rsidRPr="009C1B79">
              <w:rPr>
                <w:rStyle w:val="af3"/>
                <w:noProof/>
              </w:rPr>
              <w:t>2. 컴포넌트별 기능 정의</w:t>
            </w:r>
            <w:r w:rsidR="00F850DB">
              <w:rPr>
                <w:noProof/>
                <w:webHidden/>
              </w:rPr>
              <w:tab/>
            </w:r>
            <w:r w:rsidR="00F850DB">
              <w:rPr>
                <w:noProof/>
                <w:webHidden/>
              </w:rPr>
              <w:fldChar w:fldCharType="begin"/>
            </w:r>
            <w:r w:rsidR="00F850DB">
              <w:rPr>
                <w:noProof/>
                <w:webHidden/>
              </w:rPr>
              <w:instrText xml:space="preserve"> PAGEREF _Toc44255416 \h </w:instrText>
            </w:r>
            <w:r w:rsidR="00F850DB">
              <w:rPr>
                <w:noProof/>
                <w:webHidden/>
              </w:rPr>
            </w:r>
            <w:r w:rsidR="00F850DB">
              <w:rPr>
                <w:noProof/>
                <w:webHidden/>
              </w:rPr>
              <w:fldChar w:fldCharType="separate"/>
            </w:r>
            <w:r w:rsidR="00F609DF">
              <w:rPr>
                <w:noProof/>
                <w:webHidden/>
              </w:rPr>
              <w:t>5</w:t>
            </w:r>
            <w:r w:rsidR="00F850DB">
              <w:rPr>
                <w:noProof/>
                <w:webHidden/>
              </w:rPr>
              <w:fldChar w:fldCharType="end"/>
            </w:r>
          </w:hyperlink>
        </w:p>
        <w:p w14:paraId="2A786D72" w14:textId="24159D24" w:rsidR="00F850DB" w:rsidRDefault="00CA24B9">
          <w:pPr>
            <w:pStyle w:val="10"/>
            <w:rPr>
              <w:noProof/>
              <w:kern w:val="2"/>
              <w:sz w:val="20"/>
            </w:rPr>
          </w:pPr>
          <w:hyperlink w:anchor="_Toc44255417" w:history="1">
            <w:r w:rsidR="00F850DB" w:rsidRPr="009C1B79">
              <w:rPr>
                <w:rStyle w:val="af3"/>
                <w:noProof/>
              </w:rPr>
              <w:t>2.1 데이터 수집용 앱</w:t>
            </w:r>
            <w:r w:rsidR="00F850DB">
              <w:rPr>
                <w:noProof/>
                <w:webHidden/>
              </w:rPr>
              <w:tab/>
            </w:r>
            <w:r w:rsidR="00F850DB">
              <w:rPr>
                <w:noProof/>
                <w:webHidden/>
              </w:rPr>
              <w:fldChar w:fldCharType="begin"/>
            </w:r>
            <w:r w:rsidR="00F850DB">
              <w:rPr>
                <w:noProof/>
                <w:webHidden/>
              </w:rPr>
              <w:instrText xml:space="preserve"> PAGEREF _Toc44255417 \h </w:instrText>
            </w:r>
            <w:r w:rsidR="00F850DB">
              <w:rPr>
                <w:noProof/>
                <w:webHidden/>
              </w:rPr>
            </w:r>
            <w:r w:rsidR="00F850DB">
              <w:rPr>
                <w:noProof/>
                <w:webHidden/>
              </w:rPr>
              <w:fldChar w:fldCharType="separate"/>
            </w:r>
            <w:r w:rsidR="00F609DF">
              <w:rPr>
                <w:noProof/>
                <w:webHidden/>
              </w:rPr>
              <w:t>5</w:t>
            </w:r>
            <w:r w:rsidR="00F850DB">
              <w:rPr>
                <w:noProof/>
                <w:webHidden/>
              </w:rPr>
              <w:fldChar w:fldCharType="end"/>
            </w:r>
          </w:hyperlink>
        </w:p>
        <w:p w14:paraId="690B772B" w14:textId="12111D9E" w:rsidR="00F850DB" w:rsidRDefault="00CA24B9">
          <w:pPr>
            <w:pStyle w:val="10"/>
            <w:rPr>
              <w:noProof/>
              <w:kern w:val="2"/>
              <w:sz w:val="20"/>
            </w:rPr>
          </w:pPr>
          <w:hyperlink w:anchor="_Toc44255418" w:history="1">
            <w:r w:rsidR="00F850DB" w:rsidRPr="009C1B79">
              <w:rPr>
                <w:rStyle w:val="af3"/>
                <w:noProof/>
              </w:rPr>
              <w:t>2.2 최종 구현 앱</w:t>
            </w:r>
            <w:r w:rsidR="00F850DB">
              <w:rPr>
                <w:noProof/>
                <w:webHidden/>
              </w:rPr>
              <w:tab/>
            </w:r>
            <w:r w:rsidR="00F850DB">
              <w:rPr>
                <w:noProof/>
                <w:webHidden/>
              </w:rPr>
              <w:fldChar w:fldCharType="begin"/>
            </w:r>
            <w:r w:rsidR="00F850DB">
              <w:rPr>
                <w:noProof/>
                <w:webHidden/>
              </w:rPr>
              <w:instrText xml:space="preserve"> PAGEREF _Toc44255418 \h </w:instrText>
            </w:r>
            <w:r w:rsidR="00F850DB">
              <w:rPr>
                <w:noProof/>
                <w:webHidden/>
              </w:rPr>
            </w:r>
            <w:r w:rsidR="00F850DB">
              <w:rPr>
                <w:noProof/>
                <w:webHidden/>
              </w:rPr>
              <w:fldChar w:fldCharType="separate"/>
            </w:r>
            <w:r w:rsidR="00F609DF">
              <w:rPr>
                <w:noProof/>
                <w:webHidden/>
              </w:rPr>
              <w:t>7</w:t>
            </w:r>
            <w:r w:rsidR="00F850DB">
              <w:rPr>
                <w:noProof/>
                <w:webHidden/>
              </w:rPr>
              <w:fldChar w:fldCharType="end"/>
            </w:r>
          </w:hyperlink>
        </w:p>
        <w:p w14:paraId="77E794C5" w14:textId="52220C2F" w:rsidR="00F850DB" w:rsidRDefault="00CA24B9">
          <w:pPr>
            <w:pStyle w:val="10"/>
            <w:rPr>
              <w:noProof/>
              <w:kern w:val="2"/>
              <w:sz w:val="20"/>
            </w:rPr>
          </w:pPr>
          <w:hyperlink w:anchor="_Toc44255419" w:history="1">
            <w:r w:rsidR="00F850DB" w:rsidRPr="009C1B79">
              <w:rPr>
                <w:rStyle w:val="af3"/>
                <w:noProof/>
              </w:rPr>
              <w:t>3. 모듈별 설계</w:t>
            </w:r>
            <w:r w:rsidR="00F850DB">
              <w:rPr>
                <w:noProof/>
                <w:webHidden/>
              </w:rPr>
              <w:tab/>
            </w:r>
            <w:r w:rsidR="00F850DB">
              <w:rPr>
                <w:noProof/>
                <w:webHidden/>
              </w:rPr>
              <w:fldChar w:fldCharType="begin"/>
            </w:r>
            <w:r w:rsidR="00F850DB">
              <w:rPr>
                <w:noProof/>
                <w:webHidden/>
              </w:rPr>
              <w:instrText xml:space="preserve"> PAGEREF _Toc44255419 \h </w:instrText>
            </w:r>
            <w:r w:rsidR="00F850DB">
              <w:rPr>
                <w:noProof/>
                <w:webHidden/>
              </w:rPr>
            </w:r>
            <w:r w:rsidR="00F850DB">
              <w:rPr>
                <w:noProof/>
                <w:webHidden/>
              </w:rPr>
              <w:fldChar w:fldCharType="separate"/>
            </w:r>
            <w:r w:rsidR="00F609DF">
              <w:rPr>
                <w:noProof/>
                <w:webHidden/>
              </w:rPr>
              <w:t>9</w:t>
            </w:r>
            <w:r w:rsidR="00F850DB">
              <w:rPr>
                <w:noProof/>
                <w:webHidden/>
              </w:rPr>
              <w:fldChar w:fldCharType="end"/>
            </w:r>
          </w:hyperlink>
        </w:p>
        <w:p w14:paraId="0A4335D7" w14:textId="7B4BC67C" w:rsidR="00F850DB" w:rsidRDefault="00CA24B9">
          <w:pPr>
            <w:pStyle w:val="10"/>
            <w:rPr>
              <w:noProof/>
              <w:kern w:val="2"/>
              <w:sz w:val="20"/>
            </w:rPr>
          </w:pPr>
          <w:hyperlink w:anchor="_Toc44255420" w:history="1">
            <w:r w:rsidR="00F850DB" w:rsidRPr="009C1B79">
              <w:rPr>
                <w:rStyle w:val="af3"/>
                <w:noProof/>
              </w:rPr>
              <w:t>3.1 데이터 수집용 앱 모듈 설계</w:t>
            </w:r>
            <w:r w:rsidR="00F850DB">
              <w:rPr>
                <w:noProof/>
                <w:webHidden/>
              </w:rPr>
              <w:tab/>
            </w:r>
            <w:r w:rsidR="00F850DB">
              <w:rPr>
                <w:noProof/>
                <w:webHidden/>
              </w:rPr>
              <w:fldChar w:fldCharType="begin"/>
            </w:r>
            <w:r w:rsidR="00F850DB">
              <w:rPr>
                <w:noProof/>
                <w:webHidden/>
              </w:rPr>
              <w:instrText xml:space="preserve"> PAGEREF _Toc44255420 \h </w:instrText>
            </w:r>
            <w:r w:rsidR="00F850DB">
              <w:rPr>
                <w:noProof/>
                <w:webHidden/>
              </w:rPr>
            </w:r>
            <w:r w:rsidR="00F850DB">
              <w:rPr>
                <w:noProof/>
                <w:webHidden/>
              </w:rPr>
              <w:fldChar w:fldCharType="separate"/>
            </w:r>
            <w:r w:rsidR="00F609DF">
              <w:rPr>
                <w:noProof/>
                <w:webHidden/>
              </w:rPr>
              <w:t>9</w:t>
            </w:r>
            <w:r w:rsidR="00F850DB">
              <w:rPr>
                <w:noProof/>
                <w:webHidden/>
              </w:rPr>
              <w:fldChar w:fldCharType="end"/>
            </w:r>
          </w:hyperlink>
        </w:p>
        <w:p w14:paraId="499FC321" w14:textId="4F753EB7" w:rsidR="00B0103A" w:rsidRDefault="00B0103A">
          <w:r>
            <w:rPr>
              <w:b/>
              <w:bCs/>
              <w:lang w:val="ko-KR"/>
            </w:rPr>
            <w:fldChar w:fldCharType="end"/>
          </w:r>
        </w:p>
      </w:sdtContent>
    </w:sdt>
    <w:p w14:paraId="41840982" w14:textId="77777777" w:rsidR="00CF48F7" w:rsidRDefault="00CF48F7">
      <w:pPr>
        <w:rPr>
          <w:rFonts w:asciiTheme="majorHAnsi" w:eastAsiaTheme="majorEastAsia" w:hAnsiTheme="majorHAnsi" w:cstheme="majorBidi"/>
          <w:sz w:val="40"/>
          <w:szCs w:val="56"/>
        </w:rPr>
      </w:pPr>
      <w:r>
        <w:br w:type="page"/>
      </w:r>
    </w:p>
    <w:p w14:paraId="54838CB8" w14:textId="65FD4D1C" w:rsidR="00A10484" w:rsidRDefault="00986EE3">
      <w:pPr>
        <w:pStyle w:val="a3"/>
      </w:pPr>
      <w:bookmarkStart w:id="0" w:name="_Toc44255413"/>
      <w:bookmarkStart w:id="1" w:name="_Hlk4167369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0"/>
    </w:p>
    <w:p w14:paraId="55BA4456" w14:textId="605C7ACE" w:rsidR="00855982" w:rsidRPr="00855982" w:rsidRDefault="00986EE3" w:rsidP="00855982">
      <w:pPr>
        <w:pStyle w:val="1"/>
      </w:pPr>
      <w:bookmarkStart w:id="2" w:name="_Toc44255414"/>
      <w:bookmarkEnd w:id="1"/>
      <w:r>
        <w:t xml:space="preserve">1.1 </w:t>
      </w:r>
      <w:r w:rsidR="0077704D">
        <w:rPr>
          <w:rFonts w:hint="eastAsia"/>
        </w:rPr>
        <w:t>프로젝트의 주요 기능</w:t>
      </w:r>
      <w:bookmarkEnd w:id="2"/>
    </w:p>
    <w:p w14:paraId="1B5CDD48" w14:textId="79CBA708" w:rsidR="0077704D" w:rsidRPr="003435C6" w:rsidRDefault="0077704D" w:rsidP="0077704D">
      <w:r w:rsidRPr="003435C6">
        <w:rPr>
          <w:rFonts w:hint="eastAsia"/>
        </w:rPr>
        <w:t>우리는</w:t>
      </w:r>
      <w:r w:rsidRPr="003435C6">
        <w:t xml:space="preserve"> 사용자의 개인 프라이버시를 보호하기 위해 여러 기술들을 적용해서 스마트폰 사용 패턴 수집 및 분석을 하고, 이를 통해 그들의 스트레스 수준을 예측하고자 한다. </w:t>
      </w:r>
    </w:p>
    <w:p w14:paraId="54A1E2B8" w14:textId="77777777" w:rsidR="0077704D" w:rsidRPr="003435C6" w:rsidRDefault="0077704D" w:rsidP="0077704D">
      <w:pPr>
        <w:rPr>
          <w:b/>
          <w:bCs/>
        </w:rPr>
      </w:pPr>
      <w:r w:rsidRPr="003435C6">
        <w:rPr>
          <w:b/>
          <w:bCs/>
        </w:rPr>
        <w:t>1단계 데이터 수집용 앱</w:t>
      </w:r>
    </w:p>
    <w:p w14:paraId="61839A0D" w14:textId="1DBE50AA" w:rsidR="0077704D" w:rsidRPr="003435C6" w:rsidRDefault="0077704D" w:rsidP="0077704D">
      <w:pPr>
        <w:ind w:left="708"/>
      </w:pPr>
      <w:r w:rsidRPr="003435C6">
        <w:rPr>
          <w:rFonts w:hint="eastAsia"/>
        </w:rPr>
        <w:t>사용자가</w:t>
      </w:r>
      <w:r w:rsidRPr="003435C6">
        <w:t xml:space="preserve"> 자신의 Android 스마트폰에 직접 앱을 설치해 2주 </w:t>
      </w:r>
      <w:r w:rsidR="00B94191">
        <w:rPr>
          <w:rFonts w:hint="eastAsia"/>
        </w:rPr>
        <w:t>간</w:t>
      </w:r>
      <w:r w:rsidRPr="003435C6">
        <w:t>의 사용을 통해 사용자의 스트레스 척도와 스마트폰 사용 기록을 수집한다.</w:t>
      </w:r>
    </w:p>
    <w:p w14:paraId="10B9C7C8" w14:textId="5253E84B" w:rsidR="0077704D" w:rsidRPr="003435C6" w:rsidRDefault="0077704D" w:rsidP="00501535">
      <w:pPr>
        <w:pStyle w:val="afa"/>
        <w:numPr>
          <w:ilvl w:val="0"/>
          <w:numId w:val="1"/>
        </w:numPr>
        <w:ind w:leftChars="0"/>
      </w:pPr>
      <w:r w:rsidRPr="003435C6">
        <w:rPr>
          <w:rFonts w:hint="eastAsia"/>
        </w:rPr>
        <w:t>최초</w:t>
      </w:r>
      <w:r w:rsidRPr="003435C6">
        <w:t xml:space="preserve"> 실행 시</w:t>
      </w:r>
    </w:p>
    <w:p w14:paraId="5B8871CE" w14:textId="2A5BAF50" w:rsidR="003022DA" w:rsidRDefault="003022DA" w:rsidP="00501535">
      <w:pPr>
        <w:pStyle w:val="afa"/>
        <w:numPr>
          <w:ilvl w:val="1"/>
          <w:numId w:val="1"/>
        </w:numPr>
        <w:ind w:leftChars="0"/>
      </w:pPr>
      <w:r w:rsidRPr="003435C6">
        <w:t>GPS, 알림에 대한 권한 요청을 한다.</w:t>
      </w:r>
    </w:p>
    <w:p w14:paraId="1A615D2B" w14:textId="39B3468F" w:rsidR="00B94191" w:rsidRPr="00F850DB" w:rsidRDefault="00B94191" w:rsidP="00501535">
      <w:pPr>
        <w:pStyle w:val="afa"/>
        <w:numPr>
          <w:ilvl w:val="1"/>
          <w:numId w:val="1"/>
        </w:numPr>
        <w:ind w:leftChars="0"/>
      </w:pPr>
      <w:r w:rsidRPr="00F850DB">
        <w:rPr>
          <w:rFonts w:hint="eastAsia"/>
        </w:rPr>
        <w:t>배터리 최적화 기능 제외를 요청한다.</w:t>
      </w:r>
    </w:p>
    <w:p w14:paraId="2DA6A874" w14:textId="00BD20F0" w:rsidR="00B94191" w:rsidRPr="00F850DB" w:rsidRDefault="00B94191" w:rsidP="00501535">
      <w:pPr>
        <w:pStyle w:val="afa"/>
        <w:numPr>
          <w:ilvl w:val="1"/>
          <w:numId w:val="1"/>
        </w:numPr>
        <w:ind w:leftChars="0"/>
      </w:pPr>
      <w:r w:rsidRPr="00F850DB">
        <w:rPr>
          <w:rFonts w:hint="eastAsia"/>
        </w:rPr>
        <w:t>사용 기록 수집 권한을 요청한다.</w:t>
      </w:r>
    </w:p>
    <w:p w14:paraId="1C82DB55" w14:textId="77777777" w:rsidR="003022DA" w:rsidRPr="003435C6" w:rsidRDefault="003022DA" w:rsidP="00501535">
      <w:pPr>
        <w:pStyle w:val="afa"/>
        <w:numPr>
          <w:ilvl w:val="1"/>
          <w:numId w:val="1"/>
        </w:numPr>
        <w:ind w:leftChars="0"/>
      </w:pPr>
      <w:r w:rsidRPr="00F850DB">
        <w:rPr>
          <w:rFonts w:hint="eastAsia"/>
        </w:rPr>
        <w:t>프로젝트의</w:t>
      </w:r>
      <w:r w:rsidRPr="00F850DB">
        <w:t xml:space="preserve"> 주제를 소개하고 수행 목적 및 팀원을 </w:t>
      </w:r>
      <w:r w:rsidRPr="003435C6">
        <w:t>명시한다.</w:t>
      </w:r>
    </w:p>
    <w:p w14:paraId="78037376" w14:textId="29293D03" w:rsidR="003022DA" w:rsidRPr="003435C6" w:rsidRDefault="003022DA" w:rsidP="00501535">
      <w:pPr>
        <w:pStyle w:val="afa"/>
        <w:numPr>
          <w:ilvl w:val="1"/>
          <w:numId w:val="1"/>
        </w:numPr>
        <w:ind w:leftChars="0"/>
      </w:pPr>
      <w:r w:rsidRPr="003435C6">
        <w:t>이 앱이 사용자의 어떠한 데이터를 수집하게 되는지 명시한다.</w:t>
      </w:r>
    </w:p>
    <w:p w14:paraId="4E1F5197" w14:textId="77777777" w:rsidR="003022DA" w:rsidRPr="003435C6" w:rsidRDefault="003022DA" w:rsidP="00501535">
      <w:pPr>
        <w:pStyle w:val="afa"/>
        <w:numPr>
          <w:ilvl w:val="0"/>
          <w:numId w:val="1"/>
        </w:numPr>
        <w:ind w:leftChars="0"/>
      </w:pPr>
      <w:r w:rsidRPr="003435C6">
        <w:rPr>
          <w:rFonts w:hint="eastAsia"/>
        </w:rPr>
        <w:t>스트레스</w:t>
      </w:r>
      <w:r w:rsidRPr="003435C6">
        <w:t xml:space="preserve"> 설문 데이터 수집</w:t>
      </w:r>
    </w:p>
    <w:p w14:paraId="4F1A1C0E" w14:textId="62464679" w:rsidR="002049F5" w:rsidRDefault="002049F5" w:rsidP="00501535">
      <w:pPr>
        <w:pStyle w:val="afa"/>
        <w:numPr>
          <w:ilvl w:val="1"/>
          <w:numId w:val="1"/>
        </w:numPr>
        <w:ind w:leftChars="0"/>
      </w:pPr>
      <w:r>
        <w:rPr>
          <w:rFonts w:hint="eastAsia"/>
        </w:rPr>
        <w:t xml:space="preserve">설문요청 푸쉬알림은 </w:t>
      </w:r>
      <w:r>
        <w:t>9</w:t>
      </w:r>
      <w:r>
        <w:rPr>
          <w:rFonts w:hint="eastAsia"/>
        </w:rPr>
        <w:t>시에</w:t>
      </w:r>
      <w:r>
        <w:t xml:space="preserve"> 22</w:t>
      </w:r>
      <w:r>
        <w:rPr>
          <w:rFonts w:hint="eastAsia"/>
        </w:rPr>
        <w:t xml:space="preserve">시 사이에 </w:t>
      </w:r>
      <w:r>
        <w:t>2</w:t>
      </w:r>
      <w:r>
        <w:rPr>
          <w:rFonts w:hint="eastAsia"/>
        </w:rPr>
        <w:t>시간 간격으로 전송한다.</w:t>
      </w:r>
    </w:p>
    <w:p w14:paraId="099C2717" w14:textId="13F62AF0" w:rsidR="003022DA" w:rsidRPr="003435C6" w:rsidRDefault="003022DA" w:rsidP="00501535">
      <w:pPr>
        <w:pStyle w:val="afa"/>
        <w:numPr>
          <w:ilvl w:val="1"/>
          <w:numId w:val="1"/>
        </w:numPr>
        <w:ind w:leftChars="0"/>
      </w:pPr>
      <w:r w:rsidRPr="003435C6">
        <w:t xml:space="preserve">설문 </w:t>
      </w:r>
      <w:r w:rsidR="002049F5">
        <w:rPr>
          <w:rFonts w:hint="eastAsia"/>
        </w:rPr>
        <w:t>문항</w:t>
      </w:r>
      <w:r w:rsidRPr="003435C6">
        <w:t>은 Perceived Stress Scale (PSS) -14의 축약된 버전인 PSS-4 라는 스트레스 조사 설문지를 기반으로 작성한다.</w:t>
      </w:r>
    </w:p>
    <w:p w14:paraId="4694454B" w14:textId="40A604DD" w:rsidR="003022DA" w:rsidRDefault="002049F5" w:rsidP="00501535">
      <w:pPr>
        <w:pStyle w:val="afa"/>
        <w:numPr>
          <w:ilvl w:val="1"/>
          <w:numId w:val="1"/>
        </w:numPr>
        <w:ind w:leftChars="0"/>
      </w:pPr>
      <w:r>
        <w:rPr>
          <w:rFonts w:hint="eastAsia"/>
        </w:rPr>
        <w:t>푸쉬 알림을 클릭하면 바로 스트레스</w:t>
      </w:r>
      <w:r>
        <w:t xml:space="preserve"> </w:t>
      </w:r>
      <w:r>
        <w:rPr>
          <w:rFonts w:hint="eastAsia"/>
        </w:rPr>
        <w:t xml:space="preserve">설문 창을 띄워 </w:t>
      </w:r>
      <w:r w:rsidR="003022DA" w:rsidRPr="003435C6">
        <w:t>설문을 수행하도록 한다.</w:t>
      </w:r>
    </w:p>
    <w:p w14:paraId="3C155A5E" w14:textId="657832E0" w:rsidR="002049F5" w:rsidRPr="003435C6" w:rsidRDefault="002049F5" w:rsidP="00501535">
      <w:pPr>
        <w:pStyle w:val="afa"/>
        <w:numPr>
          <w:ilvl w:val="1"/>
          <w:numId w:val="1"/>
        </w:numPr>
        <w:ind w:leftChars="0"/>
      </w:pPr>
      <w:r>
        <w:rPr>
          <w:rFonts w:hint="eastAsia"/>
        </w:rPr>
        <w:t>설문 종료 버튼을 누를 때 앱 사용기록을 D</w:t>
      </w:r>
      <w:r>
        <w:t>B</w:t>
      </w:r>
      <w:r>
        <w:rPr>
          <w:rFonts w:hint="eastAsia"/>
        </w:rPr>
        <w:t>에 저장하고,</w:t>
      </w:r>
      <w:r>
        <w:t xml:space="preserve"> Motion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초 간격으로 </w:t>
      </w:r>
      <w:r>
        <w:t>1</w:t>
      </w:r>
      <w:r>
        <w:rPr>
          <w:rFonts w:hint="eastAsia"/>
        </w:rPr>
        <w:t xml:space="preserve">분 간 측정해 </w:t>
      </w:r>
      <w:r>
        <w:t>DB</w:t>
      </w:r>
      <w:r>
        <w:rPr>
          <w:rFonts w:hint="eastAsia"/>
        </w:rPr>
        <w:t>에 저장한다.</w:t>
      </w:r>
    </w:p>
    <w:p w14:paraId="062E1DBF" w14:textId="77777777" w:rsidR="003022DA" w:rsidRPr="003435C6" w:rsidRDefault="003022DA" w:rsidP="00501535">
      <w:pPr>
        <w:pStyle w:val="afa"/>
        <w:numPr>
          <w:ilvl w:val="0"/>
          <w:numId w:val="1"/>
        </w:numPr>
        <w:ind w:leftChars="0"/>
      </w:pPr>
      <w:r w:rsidRPr="003435C6">
        <w:rPr>
          <w:rFonts w:hint="eastAsia"/>
        </w:rPr>
        <w:t>스마트폰</w:t>
      </w:r>
      <w:r w:rsidRPr="003435C6">
        <w:t xml:space="preserve"> 사용 데이터 수집</w:t>
      </w:r>
    </w:p>
    <w:p w14:paraId="46745BA6" w14:textId="77777777" w:rsidR="003022DA" w:rsidRPr="003435C6" w:rsidRDefault="003022DA" w:rsidP="00501535">
      <w:pPr>
        <w:pStyle w:val="afa"/>
        <w:numPr>
          <w:ilvl w:val="0"/>
          <w:numId w:val="9"/>
        </w:numPr>
        <w:ind w:leftChars="0"/>
      </w:pPr>
      <w:r w:rsidRPr="003435C6">
        <w:rPr>
          <w:rFonts w:hint="eastAsia"/>
        </w:rPr>
        <w:t>데이터는</w:t>
      </w:r>
      <w:r w:rsidRPr="003435C6">
        <w:t xml:space="preserve"> 서버로 전송해 DB에 저장한다.</w:t>
      </w:r>
    </w:p>
    <w:p w14:paraId="1B04403B" w14:textId="1BA08FB2" w:rsidR="00D56BCD" w:rsidRPr="003435C6" w:rsidRDefault="00D56BCD" w:rsidP="00501535">
      <w:pPr>
        <w:pStyle w:val="afa"/>
        <w:numPr>
          <w:ilvl w:val="1"/>
          <w:numId w:val="1"/>
        </w:numPr>
        <w:ind w:leftChars="0"/>
      </w:pPr>
      <w:r w:rsidRPr="003435C6">
        <w:rPr>
          <w:rFonts w:hint="eastAsia"/>
        </w:rPr>
        <w:lastRenderedPageBreak/>
        <w:t>스마트폰</w:t>
      </w:r>
      <w:r w:rsidRPr="003435C6">
        <w:t xml:space="preserve"> 앱 사용 기록</w:t>
      </w:r>
    </w:p>
    <w:p w14:paraId="79B54FB1" w14:textId="6307E340" w:rsidR="00A832A2" w:rsidRPr="003435C6" w:rsidRDefault="00A832A2" w:rsidP="00501535">
      <w:pPr>
        <w:pStyle w:val="afa"/>
        <w:numPr>
          <w:ilvl w:val="2"/>
          <w:numId w:val="1"/>
        </w:numPr>
        <w:ind w:leftChars="0"/>
      </w:pPr>
      <w:r w:rsidRPr="003435C6">
        <w:t xml:space="preserve">UsageStatsManager 서비스를 이용해서 </w:t>
      </w:r>
      <w:r w:rsidR="002049F5">
        <w:t>15</w:t>
      </w:r>
      <w:r w:rsidR="002049F5">
        <w:rPr>
          <w:rFonts w:hint="eastAsia"/>
        </w:rPr>
        <w:t xml:space="preserve">분마다 주기적으로 </w:t>
      </w:r>
      <w:r w:rsidRPr="003435C6">
        <w:t>사용자의 앱 사용 내역과 사용량을 수집한다.</w:t>
      </w:r>
    </w:p>
    <w:p w14:paraId="6D14819A" w14:textId="77777777" w:rsidR="00F44AB8" w:rsidRPr="003435C6" w:rsidRDefault="00F44AB8" w:rsidP="00501535">
      <w:pPr>
        <w:pStyle w:val="afa"/>
        <w:numPr>
          <w:ilvl w:val="1"/>
          <w:numId w:val="1"/>
        </w:numPr>
        <w:ind w:leftChars="0"/>
      </w:pPr>
      <w:r w:rsidRPr="003435C6">
        <w:rPr>
          <w:rFonts w:hint="eastAsia"/>
        </w:rPr>
        <w:t>앱을</w:t>
      </w:r>
      <w:r w:rsidRPr="003435C6">
        <w:t xml:space="preserve"> 유형별로 분류한다.</w:t>
      </w:r>
    </w:p>
    <w:p w14:paraId="4FC769F5" w14:textId="77777777" w:rsidR="00F44AB8" w:rsidRPr="003435C6" w:rsidRDefault="00F44AB8" w:rsidP="00501535">
      <w:pPr>
        <w:pStyle w:val="afa"/>
        <w:numPr>
          <w:ilvl w:val="2"/>
          <w:numId w:val="1"/>
        </w:numPr>
        <w:ind w:leftChars="0"/>
      </w:pPr>
      <w:r w:rsidRPr="003435C6">
        <w:t>Utility: 캘린더, 지도, 시계, 날씨, 계산기 등</w:t>
      </w:r>
    </w:p>
    <w:p w14:paraId="3038C731" w14:textId="77777777" w:rsidR="00F44AB8" w:rsidRPr="003435C6" w:rsidRDefault="00F44AB8" w:rsidP="00501535">
      <w:pPr>
        <w:pStyle w:val="afa"/>
        <w:numPr>
          <w:ilvl w:val="2"/>
          <w:numId w:val="1"/>
        </w:numPr>
        <w:ind w:leftChars="0"/>
      </w:pPr>
      <w:r w:rsidRPr="003435C6">
        <w:t>SNS: Facebook, Instagram 등</w:t>
      </w:r>
    </w:p>
    <w:p w14:paraId="0D3E633E" w14:textId="0F462388" w:rsidR="00F44AB8" w:rsidRPr="003435C6" w:rsidRDefault="00F44AB8" w:rsidP="00501535">
      <w:pPr>
        <w:pStyle w:val="afa"/>
        <w:numPr>
          <w:ilvl w:val="2"/>
          <w:numId w:val="1"/>
        </w:numPr>
        <w:ind w:leftChars="0"/>
      </w:pPr>
      <w:r w:rsidRPr="003435C6">
        <w:t>Messenger: 카카오톡</w:t>
      </w:r>
      <w:r w:rsidR="00F11864">
        <w:rPr>
          <w:rFonts w:hint="eastAsia"/>
        </w:rPr>
        <w:t>,</w:t>
      </w:r>
      <w:r w:rsidR="00F11864">
        <w:t xml:space="preserve"> </w:t>
      </w:r>
      <w:r w:rsidR="00F11864">
        <w:rPr>
          <w:rFonts w:hint="eastAsia"/>
        </w:rPr>
        <w:t>페이스북 메신저 등</w:t>
      </w:r>
    </w:p>
    <w:p w14:paraId="2D71FD18" w14:textId="458AAD15" w:rsidR="00F44AB8" w:rsidRPr="003435C6" w:rsidRDefault="00F44AB8" w:rsidP="00501535">
      <w:pPr>
        <w:pStyle w:val="afa"/>
        <w:numPr>
          <w:ilvl w:val="2"/>
          <w:numId w:val="1"/>
        </w:numPr>
        <w:ind w:leftChars="0"/>
      </w:pPr>
      <w:r w:rsidRPr="003435C6">
        <w:t xml:space="preserve">Entertainment: </w:t>
      </w:r>
      <w:r w:rsidR="00F11864">
        <w:rPr>
          <w:rFonts w:hint="eastAsia"/>
        </w:rPr>
        <w:t>멜론</w:t>
      </w:r>
      <w:r w:rsidRPr="003435C6">
        <w:t xml:space="preserve">, Youtube, </w:t>
      </w:r>
      <w:r w:rsidR="00F11864">
        <w:rPr>
          <w:rFonts w:hint="eastAsia"/>
        </w:rPr>
        <w:t>넷플릭스 등</w:t>
      </w:r>
    </w:p>
    <w:p w14:paraId="090744B5" w14:textId="77777777" w:rsidR="00F44AB8" w:rsidRPr="003435C6" w:rsidRDefault="00F44AB8" w:rsidP="00501535">
      <w:pPr>
        <w:pStyle w:val="afa"/>
        <w:numPr>
          <w:ilvl w:val="2"/>
          <w:numId w:val="1"/>
        </w:numPr>
        <w:ind w:leftChars="0"/>
      </w:pPr>
      <w:r w:rsidRPr="003435C6">
        <w:t>Browser: Chrome, Internet</w:t>
      </w:r>
    </w:p>
    <w:p w14:paraId="76E39610" w14:textId="77777777" w:rsidR="00F44AB8" w:rsidRPr="003435C6" w:rsidRDefault="00F44AB8" w:rsidP="00501535">
      <w:pPr>
        <w:pStyle w:val="afa"/>
        <w:numPr>
          <w:ilvl w:val="2"/>
          <w:numId w:val="1"/>
        </w:numPr>
        <w:ind w:leftChars="0"/>
      </w:pPr>
      <w:r w:rsidRPr="003435C6">
        <w:t>Game</w:t>
      </w:r>
    </w:p>
    <w:p w14:paraId="36A1CB10" w14:textId="156E3201" w:rsidR="009F6060" w:rsidRPr="003435C6" w:rsidRDefault="009F6060" w:rsidP="00501535">
      <w:pPr>
        <w:pStyle w:val="afa"/>
        <w:numPr>
          <w:ilvl w:val="1"/>
          <w:numId w:val="1"/>
        </w:numPr>
        <w:ind w:leftChars="0"/>
      </w:pPr>
      <w:r w:rsidRPr="003435C6">
        <w:rPr>
          <w:rFonts w:hint="eastAsia"/>
        </w:rPr>
        <w:t>분류</w:t>
      </w:r>
      <w:r w:rsidRPr="003435C6">
        <w:t xml:space="preserve"> 별로 앱 사용시간, 사용 선후관계 등을 분석하기 위한 데이터이다.</w:t>
      </w:r>
    </w:p>
    <w:p w14:paraId="4309AACC" w14:textId="1D566211" w:rsidR="003022DA" w:rsidRPr="003435C6" w:rsidRDefault="00B04174" w:rsidP="00501535">
      <w:pPr>
        <w:pStyle w:val="afa"/>
        <w:numPr>
          <w:ilvl w:val="2"/>
          <w:numId w:val="1"/>
        </w:numPr>
        <w:ind w:leftChars="0"/>
      </w:pPr>
      <w:r w:rsidRPr="003435C6">
        <w:t>GPS 데이터</w:t>
      </w:r>
    </w:p>
    <w:p w14:paraId="4F309FA9" w14:textId="77777777" w:rsidR="000B0450" w:rsidRPr="003435C6" w:rsidRDefault="000B0450" w:rsidP="00501535">
      <w:pPr>
        <w:pStyle w:val="afa"/>
        <w:numPr>
          <w:ilvl w:val="3"/>
          <w:numId w:val="1"/>
        </w:numPr>
        <w:ind w:leftChars="0"/>
      </w:pPr>
      <w:r w:rsidRPr="003435C6">
        <w:t>GPS 센서를 기반으로 한 Location Manager을 이용하여 사용자의 위치 데이터를 수집한다.</w:t>
      </w:r>
    </w:p>
    <w:p w14:paraId="1769E8BE" w14:textId="77777777" w:rsidR="000B0450" w:rsidRPr="003435C6" w:rsidRDefault="000B0450" w:rsidP="00501535">
      <w:pPr>
        <w:pStyle w:val="afa"/>
        <w:numPr>
          <w:ilvl w:val="3"/>
          <w:numId w:val="1"/>
        </w:numPr>
        <w:ind w:leftChars="0"/>
      </w:pPr>
      <w:r w:rsidRPr="003435C6">
        <w:rPr>
          <w:rFonts w:hint="eastAsia"/>
        </w:rPr>
        <w:t>앱</w:t>
      </w:r>
      <w:r w:rsidRPr="003435C6">
        <w:t xml:space="preserve"> 최초 실행 시 집의 위치를 입력하도록 해 추후 집과 집이 아닌 곳을 구분할 수 있도록 한다.</w:t>
      </w:r>
    </w:p>
    <w:p w14:paraId="24E5212A" w14:textId="77777777" w:rsidR="0054050E" w:rsidRPr="003435C6" w:rsidRDefault="0054050E" w:rsidP="00501535">
      <w:pPr>
        <w:pStyle w:val="afa"/>
        <w:numPr>
          <w:ilvl w:val="2"/>
          <w:numId w:val="1"/>
        </w:numPr>
        <w:ind w:leftChars="0"/>
      </w:pPr>
      <w:r w:rsidRPr="003435C6">
        <w:t>Motion 데이터</w:t>
      </w:r>
    </w:p>
    <w:p w14:paraId="1810E497" w14:textId="47D9EE5E" w:rsidR="00496355" w:rsidRPr="003435C6" w:rsidRDefault="00813592" w:rsidP="00501535">
      <w:pPr>
        <w:pStyle w:val="afa"/>
        <w:numPr>
          <w:ilvl w:val="3"/>
          <w:numId w:val="1"/>
        </w:numPr>
        <w:ind w:leftChars="0"/>
      </w:pPr>
      <w:r>
        <w:t>Magnetic_field</w:t>
      </w:r>
      <w:r w:rsidR="00A942ED" w:rsidRPr="003435C6">
        <w:t xml:space="preserve">와 Accelerometer 등의 모션 센서를 감지해서 </w:t>
      </w:r>
      <w:r w:rsidR="002049F5">
        <w:rPr>
          <w:rFonts w:hint="eastAsia"/>
        </w:rPr>
        <w:t>R</w:t>
      </w:r>
      <w:r w:rsidR="002049F5">
        <w:t>otation vector</w:t>
      </w:r>
      <w:r w:rsidR="002049F5">
        <w:rPr>
          <w:rFonts w:hint="eastAsia"/>
        </w:rPr>
        <w:t>를 산출한다.</w:t>
      </w:r>
    </w:p>
    <w:p w14:paraId="047EE815" w14:textId="77777777" w:rsidR="0077704D" w:rsidRPr="003435C6" w:rsidRDefault="0077704D" w:rsidP="0077704D">
      <w:pPr>
        <w:rPr>
          <w:b/>
          <w:bCs/>
        </w:rPr>
      </w:pPr>
      <w:r w:rsidRPr="003435C6">
        <w:rPr>
          <w:b/>
          <w:bCs/>
        </w:rPr>
        <w:t>2단계 신경망 구축</w:t>
      </w:r>
    </w:p>
    <w:p w14:paraId="139A223B" w14:textId="41A78F66" w:rsidR="0077704D" w:rsidRPr="003435C6" w:rsidRDefault="0077704D" w:rsidP="00501535">
      <w:pPr>
        <w:pStyle w:val="afa"/>
        <w:numPr>
          <w:ilvl w:val="0"/>
          <w:numId w:val="2"/>
        </w:numPr>
        <w:ind w:leftChars="0"/>
      </w:pPr>
      <w:r w:rsidRPr="003435C6">
        <w:rPr>
          <w:rFonts w:hint="eastAsia"/>
        </w:rPr>
        <w:t>신경망</w:t>
      </w:r>
      <w:r w:rsidRPr="003435C6">
        <w:t xml:space="preserve"> 구축</w:t>
      </w:r>
    </w:p>
    <w:p w14:paraId="54351C56" w14:textId="4E3E6DFF" w:rsidR="0063396D" w:rsidRPr="003435C6" w:rsidRDefault="0063396D" w:rsidP="00501535">
      <w:pPr>
        <w:pStyle w:val="afa"/>
        <w:numPr>
          <w:ilvl w:val="1"/>
          <w:numId w:val="2"/>
        </w:numPr>
        <w:ind w:leftChars="0"/>
      </w:pPr>
      <w:r w:rsidRPr="003435C6">
        <w:rPr>
          <w:rFonts w:hint="eastAsia"/>
        </w:rPr>
        <w:t>사용자들로부터</w:t>
      </w:r>
      <w:r w:rsidRPr="003435C6">
        <w:t xml:space="preserve"> 수집한 스마트폰 앱 사용 기록과 GPS 데이터, Motion 데이터를 기반으로 예측 모델을 구현한다. 사용 앱의 순서 등의 시계열 데이터를 중점적으로 한 모델링을 </w:t>
      </w:r>
      <w:r w:rsidRPr="003435C6">
        <w:lastRenderedPageBreak/>
        <w:t xml:space="preserve">위해서 Long Short-term Memory model(LSTM) </w:t>
      </w:r>
      <w:r w:rsidR="008D161E" w:rsidRPr="003435C6">
        <w:t>Architecture</w:t>
      </w:r>
      <w:r w:rsidRPr="003435C6">
        <w:t>를 기반으로 구현을 고려하고 있으나 데이터 수집 후 신경망 설계 시 구체화할 예정이다.</w:t>
      </w:r>
    </w:p>
    <w:p w14:paraId="348EAE6F" w14:textId="51ADAC68" w:rsidR="0077704D" w:rsidRPr="003435C6" w:rsidRDefault="0077704D" w:rsidP="0077704D">
      <w:pPr>
        <w:rPr>
          <w:b/>
          <w:bCs/>
        </w:rPr>
      </w:pPr>
      <w:r w:rsidRPr="003435C6">
        <w:rPr>
          <w:b/>
          <w:bCs/>
        </w:rPr>
        <w:t>3단계 최종 구현 앱</w:t>
      </w:r>
    </w:p>
    <w:p w14:paraId="60C6AC2B" w14:textId="77777777" w:rsidR="0077704D" w:rsidRPr="003435C6" w:rsidRDefault="0077704D" w:rsidP="00AA2AC9">
      <w:pPr>
        <w:ind w:left="708"/>
      </w:pPr>
      <w:r w:rsidRPr="003435C6">
        <w:rPr>
          <w:rFonts w:hint="eastAsia"/>
        </w:rPr>
        <w:t>신경망을</w:t>
      </w:r>
      <w:r w:rsidRPr="003435C6">
        <w:t xml:space="preserve"> 적용한 최종 앱은 사용자의 스트레스 설문 조사 없이 스트레스 척도를 예측할 수 있다. 스트레스 척도 예측 모델은 중앙 서버에 연합학습 모델로써 존재한다. 스마트폰 사용 패턴으로 스트레스 수준 예측해 높다고 판단될 시 사용자에게 스트레스 수준 경고 알림을 보낸다.</w:t>
      </w:r>
    </w:p>
    <w:p w14:paraId="40C7D147" w14:textId="78673D77" w:rsidR="0077704D" w:rsidRDefault="0077704D" w:rsidP="00501535">
      <w:pPr>
        <w:pStyle w:val="afa"/>
        <w:numPr>
          <w:ilvl w:val="0"/>
          <w:numId w:val="3"/>
        </w:numPr>
        <w:ind w:leftChars="0"/>
      </w:pPr>
      <w:r w:rsidRPr="003435C6">
        <w:rPr>
          <w:rFonts w:hint="eastAsia"/>
        </w:rPr>
        <w:t>최초</w:t>
      </w:r>
      <w:r w:rsidRPr="003435C6">
        <w:t xml:space="preserve"> 실행 시</w:t>
      </w:r>
    </w:p>
    <w:p w14:paraId="4D7C94B1" w14:textId="77777777" w:rsidR="00386D98" w:rsidRPr="003435C6" w:rsidRDefault="00386D98" w:rsidP="00501535">
      <w:pPr>
        <w:pStyle w:val="afa"/>
        <w:numPr>
          <w:ilvl w:val="1"/>
          <w:numId w:val="3"/>
        </w:numPr>
        <w:ind w:leftChars="0"/>
      </w:pPr>
      <w:r w:rsidRPr="003435C6">
        <w:t>GPS, Motion 센서, 알림에 대한 권한 요청을 한다.</w:t>
      </w:r>
    </w:p>
    <w:p w14:paraId="3F613A8B" w14:textId="77777777" w:rsidR="00386D98" w:rsidRPr="003435C6" w:rsidRDefault="00386D98" w:rsidP="00501535">
      <w:pPr>
        <w:pStyle w:val="afa"/>
        <w:numPr>
          <w:ilvl w:val="1"/>
          <w:numId w:val="3"/>
        </w:numPr>
        <w:ind w:leftChars="0"/>
      </w:pPr>
      <w:r w:rsidRPr="003435C6">
        <w:rPr>
          <w:rFonts w:hint="eastAsia"/>
        </w:rPr>
        <w:t>앱을</w:t>
      </w:r>
      <w:r w:rsidRPr="003435C6">
        <w:t xml:space="preserve"> 사용하면 이 앱이 사용자의 어떠한 데이터를 수집하게 되는지 명시한다.</w:t>
      </w:r>
    </w:p>
    <w:p w14:paraId="100FC416" w14:textId="72F47C58" w:rsidR="00386D98" w:rsidRPr="003435C6" w:rsidRDefault="00386D98" w:rsidP="00501535">
      <w:pPr>
        <w:pStyle w:val="afa"/>
        <w:numPr>
          <w:ilvl w:val="1"/>
          <w:numId w:val="3"/>
        </w:numPr>
        <w:ind w:leftChars="0"/>
      </w:pPr>
      <w:r w:rsidRPr="003435C6">
        <w:rPr>
          <w:rFonts w:hint="eastAsia"/>
        </w:rPr>
        <w:t>회원가입</w:t>
      </w:r>
      <w:r w:rsidRPr="003435C6">
        <w:t>을 한다.</w:t>
      </w:r>
    </w:p>
    <w:p w14:paraId="4E0CBDDC" w14:textId="77777777" w:rsidR="00647A40" w:rsidRPr="003435C6" w:rsidRDefault="00647A40" w:rsidP="00501535">
      <w:pPr>
        <w:pStyle w:val="afa"/>
        <w:numPr>
          <w:ilvl w:val="0"/>
          <w:numId w:val="3"/>
        </w:numPr>
        <w:ind w:leftChars="0"/>
      </w:pPr>
      <w:r w:rsidRPr="003435C6">
        <w:rPr>
          <w:rFonts w:hint="eastAsia"/>
        </w:rPr>
        <w:t>연합학습을</w:t>
      </w:r>
      <w:r w:rsidRPr="003435C6">
        <w:t xml:space="preserve"> 통한 스트레스 척도 예측</w:t>
      </w:r>
    </w:p>
    <w:p w14:paraId="713CAAA2" w14:textId="77777777" w:rsidR="007C6251" w:rsidRPr="003435C6" w:rsidRDefault="007C6251" w:rsidP="00501535">
      <w:pPr>
        <w:pStyle w:val="afa"/>
        <w:numPr>
          <w:ilvl w:val="1"/>
          <w:numId w:val="3"/>
        </w:numPr>
        <w:ind w:leftChars="0"/>
      </w:pPr>
      <w:r w:rsidRPr="003435C6">
        <w:rPr>
          <w:rFonts w:hint="eastAsia"/>
        </w:rPr>
        <w:t>수집하는</w:t>
      </w:r>
      <w:r w:rsidRPr="003435C6">
        <w:t xml:space="preserve"> 데이터는 1단계 -2 스마트폰 사용 데이터 수집 항목의 세부항목과 동일하다.</w:t>
      </w:r>
    </w:p>
    <w:p w14:paraId="3F6B0C0D" w14:textId="77777777" w:rsidR="007C6251" w:rsidRPr="003435C6" w:rsidRDefault="007C6251" w:rsidP="00501535">
      <w:pPr>
        <w:pStyle w:val="afa"/>
        <w:numPr>
          <w:ilvl w:val="1"/>
          <w:numId w:val="3"/>
        </w:numPr>
        <w:ind w:leftChars="0"/>
      </w:pPr>
      <w:r w:rsidRPr="003435C6">
        <w:rPr>
          <w:rFonts w:hint="eastAsia"/>
        </w:rPr>
        <w:t>사용자</w:t>
      </w:r>
      <w:r w:rsidRPr="003435C6">
        <w:t xml:space="preserve"> 데이터의 Privacy 보존을 위해 앱 내에 존재하는 로컬 신경망 모델에서 수집된 데이터를 학습시킨 후 그 Weight 값만 서버로 전송해 Federated Prediction Model을 업데이트한다. </w:t>
      </w:r>
    </w:p>
    <w:p w14:paraId="08BA2AAA" w14:textId="77777777" w:rsidR="007C6251" w:rsidRPr="003435C6" w:rsidRDefault="007C6251" w:rsidP="00501535">
      <w:pPr>
        <w:pStyle w:val="afa"/>
        <w:numPr>
          <w:ilvl w:val="1"/>
          <w:numId w:val="3"/>
        </w:numPr>
        <w:ind w:leftChars="0"/>
      </w:pPr>
      <w:r w:rsidRPr="003435C6">
        <w:rPr>
          <w:rFonts w:hint="eastAsia"/>
        </w:rPr>
        <w:t>서버에서</w:t>
      </w:r>
      <w:r w:rsidRPr="003435C6">
        <w:t xml:space="preserve"> 갱신된 Weight값이 다시 유저의 앱으로 전송되어 로컬 모델을 업데이트 한다.</w:t>
      </w:r>
    </w:p>
    <w:p w14:paraId="485C07CA" w14:textId="77777777" w:rsidR="00D43855" w:rsidRPr="003435C6" w:rsidRDefault="00D43855" w:rsidP="00501535">
      <w:pPr>
        <w:pStyle w:val="afa"/>
        <w:numPr>
          <w:ilvl w:val="0"/>
          <w:numId w:val="3"/>
        </w:numPr>
        <w:ind w:leftChars="0"/>
      </w:pPr>
      <w:r w:rsidRPr="003435C6">
        <w:rPr>
          <w:rFonts w:hint="eastAsia"/>
        </w:rPr>
        <w:t>사용자에게</w:t>
      </w:r>
      <w:r w:rsidRPr="003435C6">
        <w:t xml:space="preserve"> 스트레스 수준 알림</w:t>
      </w:r>
    </w:p>
    <w:p w14:paraId="2EC7AE28" w14:textId="77777777" w:rsidR="00D43855" w:rsidRPr="003435C6" w:rsidRDefault="00D43855" w:rsidP="00501535">
      <w:pPr>
        <w:pStyle w:val="afa"/>
        <w:numPr>
          <w:ilvl w:val="1"/>
          <w:numId w:val="3"/>
        </w:numPr>
        <w:ind w:leftChars="0"/>
      </w:pPr>
      <w:r w:rsidRPr="003435C6">
        <w:rPr>
          <w:rFonts w:hint="eastAsia"/>
        </w:rPr>
        <w:t>스트레스</w:t>
      </w:r>
      <w:r w:rsidRPr="003435C6">
        <w:t xml:space="preserve"> 수준이 일정 수준을 넘어 ‘높음’의 단계에 진입하면 사용자에게 경고 알림을 띄워 사용자가 자신의 스트레스에 대한 경각심을 가지도록 한다.</w:t>
      </w:r>
    </w:p>
    <w:p w14:paraId="2BAE0182" w14:textId="10553F66" w:rsidR="00386D98" w:rsidRPr="003435C6" w:rsidRDefault="00D43855" w:rsidP="00501535">
      <w:pPr>
        <w:pStyle w:val="afa"/>
        <w:numPr>
          <w:ilvl w:val="1"/>
          <w:numId w:val="3"/>
        </w:numPr>
        <w:ind w:leftChars="0"/>
      </w:pPr>
      <w:r w:rsidRPr="003435C6">
        <w:rPr>
          <w:rFonts w:hint="eastAsia"/>
        </w:rPr>
        <w:t>예측된</w:t>
      </w:r>
      <w:r w:rsidRPr="003435C6">
        <w:t xml:space="preserve"> 스트레스 수준을 그래프로 통계내어 볼 수 있도록 한다.</w:t>
      </w:r>
    </w:p>
    <w:p w14:paraId="669128B4" w14:textId="138B0E8B" w:rsidR="00661258" w:rsidRDefault="00661258" w:rsidP="00661258">
      <w:pPr>
        <w:pStyle w:val="1"/>
      </w:pPr>
      <w:bookmarkStart w:id="3" w:name="_Toc44255415"/>
      <w:r>
        <w:rPr>
          <w:rFonts w:hint="eastAsia"/>
        </w:rPr>
        <w:lastRenderedPageBreak/>
        <w:t>1</w:t>
      </w:r>
      <w:r>
        <w:t xml:space="preserve">.2 </w:t>
      </w:r>
      <w:r w:rsidR="00DC21E9">
        <w:rPr>
          <w:rFonts w:hint="eastAsia"/>
        </w:rPr>
        <w:t xml:space="preserve">소프트웨어 </w:t>
      </w:r>
      <w:r w:rsidR="00DC21E9">
        <w:t>Top</w:t>
      </w:r>
      <w:r w:rsidR="00C313D6">
        <w:t>-</w:t>
      </w:r>
      <w:r w:rsidR="00DC21E9">
        <w:t xml:space="preserve">Level </w:t>
      </w:r>
      <w:r w:rsidR="00DC21E9">
        <w:rPr>
          <w:rFonts w:hint="eastAsia"/>
        </w:rPr>
        <w:t>구조</w:t>
      </w:r>
      <w:bookmarkEnd w:id="3"/>
    </w:p>
    <w:p w14:paraId="6B399A59" w14:textId="26187830" w:rsidR="000C4D28" w:rsidRDefault="000C4D28" w:rsidP="004D636C">
      <w:pP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 w:rsidRPr="00AE6C66">
        <w:rPr>
          <w:rFonts w:hint="eastAsia"/>
          <w:sz w:val="24"/>
          <w:szCs w:val="24"/>
        </w:rPr>
        <w:t>1</w:t>
      </w:r>
      <w:r w:rsidRPr="00AE6C66">
        <w:rPr>
          <w:sz w:val="24"/>
          <w:szCs w:val="24"/>
        </w:rPr>
        <w:t xml:space="preserve">. </w:t>
      </w:r>
      <w:r w:rsidRPr="00AE6C66">
        <w:rPr>
          <w:rFonts w:hint="eastAsia"/>
          <w:sz w:val="24"/>
          <w:szCs w:val="24"/>
        </w:rPr>
        <w:t>데이터 수집용 앱</w:t>
      </w:r>
      <w:r w:rsidR="0043611A" w:rsidRPr="0043611A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F11864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BDF0A5D" wp14:editId="5C8D994D">
            <wp:extent cx="4806950" cy="2531870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16" cy="2544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328C7" w14:textId="406E4342" w:rsidR="00DA002D" w:rsidRDefault="00DA002D" w:rsidP="004D636C">
      <w:pPr>
        <w:rPr>
          <w:rFonts w:asciiTheme="minorEastAsia" w:hAnsiTheme="minorEastAsia" w:cstheme="minorEastAsia"/>
          <w:color w:val="000000"/>
          <w:sz w:val="24"/>
          <w:szCs w:val="24"/>
          <w:bdr w:val="none" w:sz="0" w:space="0" w:color="auto" w:frame="1"/>
        </w:rPr>
      </w:pPr>
      <w:r w:rsidRPr="00AE6C66">
        <w:rPr>
          <w:rFonts w:asciiTheme="minorEastAsia" w:hAnsiTheme="minorEastAsia" w:cstheme="minorEastAsia" w:hint="eastAsia"/>
          <w:color w:val="000000"/>
          <w:sz w:val="24"/>
          <w:szCs w:val="24"/>
          <w:bdr w:val="none" w:sz="0" w:space="0" w:color="auto" w:frame="1"/>
        </w:rPr>
        <w:t>2</w:t>
      </w:r>
      <w:r w:rsidRPr="00AE6C66">
        <w:rPr>
          <w:rFonts w:asciiTheme="minorEastAsia" w:hAnsiTheme="minorEastAsia" w:cstheme="minorEastAsia"/>
          <w:color w:val="000000"/>
          <w:sz w:val="24"/>
          <w:szCs w:val="24"/>
          <w:bdr w:val="none" w:sz="0" w:space="0" w:color="auto" w:frame="1"/>
        </w:rPr>
        <w:t xml:space="preserve">. </w:t>
      </w:r>
      <w:r w:rsidR="00AE6C66">
        <w:rPr>
          <w:rFonts w:asciiTheme="minorEastAsia" w:hAnsiTheme="minorEastAsia" w:cstheme="minorEastAsia" w:hint="eastAsia"/>
          <w:color w:val="000000"/>
          <w:sz w:val="24"/>
          <w:szCs w:val="24"/>
          <w:bdr w:val="none" w:sz="0" w:space="0" w:color="auto" w:frame="1"/>
        </w:rPr>
        <w:t>최종 구현 앱</w:t>
      </w:r>
    </w:p>
    <w:p w14:paraId="6F75DA21" w14:textId="2CA9E8AD" w:rsidR="00AE6C66" w:rsidRDefault="00293BCC" w:rsidP="004D636C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0F1C219" wp14:editId="142A433B">
            <wp:extent cx="4836647" cy="256540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47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11FD" w14:textId="1064CDF6" w:rsidR="00FB1BF9" w:rsidRDefault="00FB1BF9" w:rsidP="004D636C">
      <w:pPr>
        <w:rPr>
          <w:rFonts w:asciiTheme="minorEastAsia" w:hAnsiTheme="minorEastAsia" w:cstheme="minorEastAsia"/>
          <w:sz w:val="24"/>
          <w:szCs w:val="24"/>
        </w:rPr>
      </w:pPr>
    </w:p>
    <w:p w14:paraId="4A9C0834" w14:textId="1F8BFC09" w:rsidR="00FB1BF9" w:rsidRDefault="00FB1BF9" w:rsidP="00FB1BF9">
      <w:pPr>
        <w:pStyle w:val="a3"/>
      </w:pPr>
      <w:bookmarkStart w:id="4" w:name="_Toc44255416"/>
      <w:r>
        <w:t xml:space="preserve">2. </w:t>
      </w:r>
      <w:r>
        <w:rPr>
          <w:rFonts w:hint="eastAsia"/>
        </w:rPr>
        <w:t>컴포넌트별 기능 정의</w:t>
      </w:r>
      <w:bookmarkEnd w:id="4"/>
    </w:p>
    <w:p w14:paraId="32A03BA6" w14:textId="6C112CED" w:rsidR="00A453D7" w:rsidRDefault="00F76A5C" w:rsidP="00F76A5C">
      <w:pPr>
        <w:pStyle w:val="1"/>
      </w:pPr>
      <w:bookmarkStart w:id="5" w:name="_Toc44255417"/>
      <w:r>
        <w:t>2.1</w:t>
      </w:r>
      <w:r w:rsidR="00A453D7">
        <w:t xml:space="preserve"> </w:t>
      </w:r>
      <w:r>
        <w:rPr>
          <w:rFonts w:hint="eastAsia"/>
        </w:rPr>
        <w:t>데이터 수집용 앱</w:t>
      </w:r>
      <w:bookmarkEnd w:id="5"/>
    </w:p>
    <w:p w14:paraId="7C83EE1E" w14:textId="5F5C89A4" w:rsidR="008D5B8E" w:rsidRPr="008D5B8E" w:rsidRDefault="002D066F" w:rsidP="008D5B8E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1.</w:t>
      </w:r>
      <w:r w:rsidR="008D5B8E" w:rsidRPr="008D5B8E">
        <w:rPr>
          <w:rFonts w:asciiTheme="minorEastAsia" w:hAnsiTheme="minorEastAsia" w:cstheme="minorEastAsia"/>
          <w:b/>
          <w:bCs/>
          <w:sz w:val="24"/>
          <w:szCs w:val="24"/>
        </w:rPr>
        <w:t xml:space="preserve"> User Device</w:t>
      </w:r>
    </w:p>
    <w:p w14:paraId="6C5301D6" w14:textId="5F7232D3" w:rsidR="008D5B8E" w:rsidRPr="00383C8A" w:rsidRDefault="008D5B8E" w:rsidP="00501535">
      <w:pPr>
        <w:pStyle w:val="afa"/>
        <w:numPr>
          <w:ilvl w:val="0"/>
          <w:numId w:val="4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/>
        </w:rPr>
        <w:lastRenderedPageBreak/>
        <w:t>GPS data</w:t>
      </w:r>
    </w:p>
    <w:p w14:paraId="3B14B646" w14:textId="0141FFC8" w:rsidR="008D5B8E" w:rsidRPr="00383C8A" w:rsidRDefault="008D5B8E" w:rsidP="00501535">
      <w:pPr>
        <w:pStyle w:val="afa"/>
        <w:numPr>
          <w:ilvl w:val="1"/>
          <w:numId w:val="4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 w:hint="eastAsia"/>
        </w:rPr>
        <w:t>디바이스</w:t>
      </w:r>
      <w:r w:rsidRPr="00383C8A">
        <w:rPr>
          <w:rFonts w:asciiTheme="minorEastAsia" w:hAnsiTheme="minorEastAsia" w:cstheme="minorEastAsia"/>
        </w:rPr>
        <w:t xml:space="preserve"> 내에 내장되어 있는 GPS 센서를 이용하여 현재 GPS 값을 데이터로 가져온다. 추후에 이 데이터를 스트레스 예측 모델링에 사용한다. Motion 센서에서 significant motion을 인지할 때마다 GPS의 변화를 감지해 저장한다.</w:t>
      </w:r>
    </w:p>
    <w:p w14:paraId="57B9A1F6" w14:textId="77777777" w:rsidR="008D5B8E" w:rsidRPr="00383C8A" w:rsidRDefault="008D5B8E" w:rsidP="00501535">
      <w:pPr>
        <w:pStyle w:val="afa"/>
        <w:numPr>
          <w:ilvl w:val="0"/>
          <w:numId w:val="4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/>
        </w:rPr>
        <w:t>Motion data</w:t>
      </w:r>
    </w:p>
    <w:p w14:paraId="5DD1EB65" w14:textId="77777777" w:rsidR="008D5B8E" w:rsidRPr="00383C8A" w:rsidRDefault="008D5B8E" w:rsidP="00501535">
      <w:pPr>
        <w:pStyle w:val="afa"/>
        <w:numPr>
          <w:ilvl w:val="1"/>
          <w:numId w:val="4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 w:hint="eastAsia"/>
        </w:rPr>
        <w:t>디바이스</w:t>
      </w:r>
      <w:r w:rsidRPr="00383C8A">
        <w:rPr>
          <w:rFonts w:asciiTheme="minorEastAsia" w:hAnsiTheme="minorEastAsia" w:cstheme="minorEastAsia"/>
        </w:rPr>
        <w:t xml:space="preserve"> 내에 내장되어 있는 자이로 센서 및 가속도기를 이용하여 사용자의 움직임을 측정한다. 추후에 이 데이터를 이용하여 사용자의 자세를 예측한다.</w:t>
      </w:r>
    </w:p>
    <w:p w14:paraId="1CBF34C4" w14:textId="77777777" w:rsidR="008D5B8E" w:rsidRPr="00383C8A" w:rsidRDefault="008D5B8E" w:rsidP="00501535">
      <w:pPr>
        <w:pStyle w:val="afa"/>
        <w:numPr>
          <w:ilvl w:val="0"/>
          <w:numId w:val="4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/>
        </w:rPr>
        <w:t>App Usage Statistics</w:t>
      </w:r>
    </w:p>
    <w:p w14:paraId="5273DA6A" w14:textId="77777777" w:rsidR="008D5B8E" w:rsidRPr="00383C8A" w:rsidRDefault="008D5B8E" w:rsidP="00501535">
      <w:pPr>
        <w:pStyle w:val="afa"/>
        <w:numPr>
          <w:ilvl w:val="1"/>
          <w:numId w:val="4"/>
        </w:numPr>
        <w:ind w:leftChars="0"/>
        <w:rPr>
          <w:rFonts w:asciiTheme="minorEastAsia" w:hAnsiTheme="minorEastAsia" w:cstheme="minorEastAsia"/>
        </w:rPr>
      </w:pPr>
      <w:r w:rsidRPr="00383C8A">
        <w:rPr>
          <w:rFonts w:asciiTheme="minorEastAsia" w:hAnsiTheme="minorEastAsia" w:cstheme="minorEastAsia" w:hint="eastAsia"/>
        </w:rPr>
        <w:t>앱</w:t>
      </w:r>
      <w:r w:rsidRPr="00383C8A">
        <w:rPr>
          <w:rFonts w:asciiTheme="minorEastAsia" w:hAnsiTheme="minorEastAsia" w:cstheme="minorEastAsia"/>
        </w:rPr>
        <w:t xml:space="preserve"> 사용 시간 데이터를 안드로이드 내부 API (Usagestatsmanager)를 이용하여 디바이스에서 어떤 앱을 얼마나 사용했는지에 대한 정보를 추출한다.</w:t>
      </w:r>
    </w:p>
    <w:p w14:paraId="5CE3E07C" w14:textId="15B32875" w:rsidR="008D5B8E" w:rsidRPr="006853DE" w:rsidRDefault="00383C8A" w:rsidP="008D5B8E">
      <w:pPr>
        <w:rPr>
          <w:rFonts w:asciiTheme="minorEastAsia" w:hAnsiTheme="minorEastAsia" w:cstheme="minorEastAsia"/>
          <w:b/>
          <w:bCs/>
          <w:sz w:val="24"/>
          <w:szCs w:val="24"/>
        </w:rPr>
      </w:pPr>
      <w:r w:rsidRPr="00383C8A">
        <w:rPr>
          <w:rFonts w:asciiTheme="minorEastAsia" w:hAnsiTheme="minorEastAsia" w:cstheme="minorEastAsia" w:hint="eastAsia"/>
          <w:b/>
          <w:bCs/>
          <w:sz w:val="24"/>
          <w:szCs w:val="24"/>
        </w:rPr>
        <w:t>2</w:t>
      </w:r>
      <w:r w:rsidR="002D066F">
        <w:rPr>
          <w:rFonts w:asciiTheme="minorEastAsia" w:hAnsiTheme="minorEastAsia" w:cstheme="minorEastAsia"/>
          <w:b/>
          <w:bCs/>
          <w:sz w:val="24"/>
          <w:szCs w:val="24"/>
        </w:rPr>
        <w:t>.</w:t>
      </w:r>
      <w:r w:rsidRPr="00383C8A"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U</w:t>
      </w:r>
      <w:r w:rsidRPr="00383C8A">
        <w:rPr>
          <w:rFonts w:asciiTheme="minorEastAsia" w:hAnsiTheme="minorEastAsia" w:cstheme="minorEastAsia"/>
          <w:b/>
          <w:bCs/>
          <w:sz w:val="24"/>
          <w:szCs w:val="24"/>
        </w:rPr>
        <w:t>ser App</w:t>
      </w:r>
    </w:p>
    <w:p w14:paraId="2D27CDEA" w14:textId="3425D1C9" w:rsidR="008D5B8E" w:rsidRPr="006853DE" w:rsidRDefault="008D5B8E" w:rsidP="00501535">
      <w:pPr>
        <w:pStyle w:val="afa"/>
        <w:numPr>
          <w:ilvl w:val="0"/>
          <w:numId w:val="5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/>
        </w:rPr>
        <w:t>GUI</w:t>
      </w:r>
    </w:p>
    <w:p w14:paraId="6A75FE3C" w14:textId="77777777" w:rsidR="006853DE" w:rsidRPr="006853DE" w:rsidRDefault="006853DE" w:rsidP="00501535">
      <w:pPr>
        <w:pStyle w:val="afa"/>
        <w:numPr>
          <w:ilvl w:val="1"/>
          <w:numId w:val="5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 w:hint="eastAsia"/>
        </w:rPr>
        <w:t>사용자가</w:t>
      </w:r>
      <w:r w:rsidRPr="006853DE">
        <w:rPr>
          <w:rFonts w:asciiTheme="minorEastAsia" w:hAnsiTheme="minorEastAsia" w:cstheme="minorEastAsia"/>
        </w:rPr>
        <w:t xml:space="preserve"> 앱을 실행하였을 때 보이는 화면으로, 각 동작들의 수행 흐름에 따라서 화면에 표시한다. 디바이스에서 데이터를 가져오기 위한 권한 요청과 데이터 호출, 스트레스 설문조사를 하며 또한 스트레스 설문조사를 시각화하여 진행한다.</w:t>
      </w:r>
    </w:p>
    <w:p w14:paraId="438E241D" w14:textId="77777777" w:rsidR="006853DE" w:rsidRPr="006853DE" w:rsidRDefault="006853DE" w:rsidP="00501535">
      <w:pPr>
        <w:pStyle w:val="afa"/>
        <w:numPr>
          <w:ilvl w:val="0"/>
          <w:numId w:val="5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/>
        </w:rPr>
        <w:t>Stress Survey</w:t>
      </w:r>
    </w:p>
    <w:p w14:paraId="30384BC7" w14:textId="77777777" w:rsidR="006853DE" w:rsidRPr="006853DE" w:rsidRDefault="006853DE" w:rsidP="00501535">
      <w:pPr>
        <w:pStyle w:val="afa"/>
        <w:numPr>
          <w:ilvl w:val="1"/>
          <w:numId w:val="5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 w:hint="eastAsia"/>
        </w:rPr>
        <w:t>사용자로</w:t>
      </w:r>
      <w:r w:rsidRPr="006853DE">
        <w:rPr>
          <w:rFonts w:asciiTheme="minorEastAsia" w:hAnsiTheme="minorEastAsia" w:cstheme="minorEastAsia"/>
        </w:rPr>
        <w:t xml:space="preserve"> 하여금 스트레스 설문 조사를 진행한다. 이 설문 결과를 저장하여 추후에 데이터들과 함께 서버로 전송한다.</w:t>
      </w:r>
    </w:p>
    <w:p w14:paraId="6A59C194" w14:textId="77777777" w:rsidR="006853DE" w:rsidRPr="006853DE" w:rsidRDefault="006853DE" w:rsidP="00501535">
      <w:pPr>
        <w:pStyle w:val="afa"/>
        <w:numPr>
          <w:ilvl w:val="0"/>
          <w:numId w:val="5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/>
        </w:rPr>
        <w:t>Notification</w:t>
      </w:r>
    </w:p>
    <w:p w14:paraId="27602833" w14:textId="77777777" w:rsidR="006853DE" w:rsidRPr="006853DE" w:rsidRDefault="006853DE" w:rsidP="00501535">
      <w:pPr>
        <w:pStyle w:val="afa"/>
        <w:numPr>
          <w:ilvl w:val="1"/>
          <w:numId w:val="5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 w:hint="eastAsia"/>
        </w:rPr>
        <w:t>사용자가</w:t>
      </w:r>
      <w:r w:rsidRPr="006853DE">
        <w:rPr>
          <w:rFonts w:asciiTheme="minorEastAsia" w:hAnsiTheme="minorEastAsia" w:cstheme="minorEastAsia"/>
        </w:rPr>
        <w:t xml:space="preserve"> 스트레스 설문 조사를 수행해야 할 시간이 되면 상태 바에 알림을 띄운다. 알림을 누르면 Stress Survey 화면으로 이동한다.</w:t>
      </w:r>
    </w:p>
    <w:p w14:paraId="26C7212D" w14:textId="77777777" w:rsidR="006853DE" w:rsidRPr="006853DE" w:rsidRDefault="006853DE" w:rsidP="00501535">
      <w:pPr>
        <w:pStyle w:val="afa"/>
        <w:numPr>
          <w:ilvl w:val="0"/>
          <w:numId w:val="5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/>
        </w:rPr>
        <w:t>Permission Request</w:t>
      </w:r>
    </w:p>
    <w:p w14:paraId="36DB555B" w14:textId="77777777" w:rsidR="006853DE" w:rsidRPr="006853DE" w:rsidRDefault="006853DE" w:rsidP="00501535">
      <w:pPr>
        <w:pStyle w:val="afa"/>
        <w:numPr>
          <w:ilvl w:val="1"/>
          <w:numId w:val="5"/>
        </w:numPr>
        <w:ind w:leftChars="0"/>
        <w:rPr>
          <w:rFonts w:asciiTheme="minorEastAsia" w:hAnsiTheme="minorEastAsia" w:cstheme="minorEastAsia"/>
        </w:rPr>
      </w:pPr>
      <w:r w:rsidRPr="006853DE">
        <w:rPr>
          <w:rFonts w:asciiTheme="minorEastAsia" w:hAnsiTheme="minorEastAsia" w:cstheme="minorEastAsia" w:hint="eastAsia"/>
        </w:rPr>
        <w:lastRenderedPageBreak/>
        <w:t>사용자의</w:t>
      </w:r>
      <w:r w:rsidRPr="006853DE">
        <w:rPr>
          <w:rFonts w:asciiTheme="minorEastAsia" w:hAnsiTheme="minorEastAsia" w:cstheme="minorEastAsia"/>
        </w:rPr>
        <w:t xml:space="preserve"> 디바이스에서 사용할 센서와 API를 이용하기 위하여 통신, GPS, 자이로 센서, 알림, API에 대한 request 권한을 얻는다. 만약 권한이 주어지지 않으면, 프로그램을 종료한다.</w:t>
      </w:r>
    </w:p>
    <w:p w14:paraId="29EDE8DB" w14:textId="43DBF113" w:rsidR="006853DE" w:rsidRPr="006853DE" w:rsidRDefault="002D066F" w:rsidP="006853DE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3.</w:t>
      </w:r>
      <w:r w:rsidR="006853DE" w:rsidRPr="006853DE"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</w:t>
      </w:r>
      <w:r w:rsidR="006853DE" w:rsidRPr="006853DE">
        <w:rPr>
          <w:rFonts w:asciiTheme="minorEastAsia" w:hAnsiTheme="minorEastAsia" w:cstheme="minorEastAsia"/>
          <w:b/>
          <w:bCs/>
          <w:sz w:val="24"/>
          <w:szCs w:val="24"/>
        </w:rPr>
        <w:t>Server</w:t>
      </w:r>
    </w:p>
    <w:p w14:paraId="243CBF56" w14:textId="1E21751F" w:rsidR="008D5B8E" w:rsidRPr="009E4609" w:rsidRDefault="008D5B8E" w:rsidP="00501535">
      <w:pPr>
        <w:pStyle w:val="afa"/>
        <w:numPr>
          <w:ilvl w:val="0"/>
          <w:numId w:val="6"/>
        </w:numPr>
        <w:ind w:leftChars="0"/>
        <w:rPr>
          <w:rFonts w:asciiTheme="minorEastAsia" w:hAnsiTheme="minorEastAsia" w:cstheme="minorEastAsia"/>
        </w:rPr>
      </w:pPr>
      <w:r w:rsidRPr="009E4609">
        <w:rPr>
          <w:rFonts w:asciiTheme="minorEastAsia" w:hAnsiTheme="minorEastAsia" w:cstheme="minorEastAsia"/>
        </w:rPr>
        <w:t>Database</w:t>
      </w:r>
    </w:p>
    <w:p w14:paraId="7F34296F" w14:textId="77777777" w:rsidR="00A453D7" w:rsidRPr="009E4609" w:rsidRDefault="00A453D7" w:rsidP="00501535">
      <w:pPr>
        <w:pStyle w:val="afa"/>
        <w:numPr>
          <w:ilvl w:val="1"/>
          <w:numId w:val="6"/>
        </w:numPr>
        <w:ind w:leftChars="0"/>
        <w:rPr>
          <w:rFonts w:asciiTheme="minorEastAsia" w:hAnsiTheme="minorEastAsia" w:cstheme="minorEastAsia"/>
        </w:rPr>
      </w:pPr>
      <w:r w:rsidRPr="009E4609">
        <w:rPr>
          <w:rFonts w:asciiTheme="minorEastAsia" w:hAnsiTheme="minorEastAsia" w:cstheme="minorEastAsia" w:hint="eastAsia"/>
        </w:rPr>
        <w:t>사용자의</w:t>
      </w:r>
      <w:r w:rsidRPr="009E4609">
        <w:rPr>
          <w:rFonts w:asciiTheme="minorEastAsia" w:hAnsiTheme="minorEastAsia" w:cstheme="minorEastAsia"/>
        </w:rPr>
        <w:t xml:space="preserve"> 디바이스에서 얻어낸 각 정보들과 스트레스 설문 조사 결과를 받아 저장한다. 추후 서버에서는 신경망 모델을 학습시킬 때 이 데이터를 이용한다.</w:t>
      </w:r>
    </w:p>
    <w:p w14:paraId="0496F3AB" w14:textId="77777777" w:rsidR="00A453D7" w:rsidRPr="00A453D7" w:rsidRDefault="00A453D7" w:rsidP="00A453D7">
      <w:pPr>
        <w:rPr>
          <w:rFonts w:asciiTheme="minorEastAsia" w:hAnsiTheme="minorEastAsia" w:cstheme="minorEastAsia"/>
          <w:sz w:val="24"/>
          <w:szCs w:val="24"/>
        </w:rPr>
      </w:pPr>
    </w:p>
    <w:p w14:paraId="123E020A" w14:textId="126666A7" w:rsidR="008D5B8E" w:rsidRDefault="009E4609" w:rsidP="00F76A5C">
      <w:pPr>
        <w:pStyle w:val="1"/>
      </w:pPr>
      <w:bookmarkStart w:id="6" w:name="_Toc44255418"/>
      <w:r w:rsidRPr="009E4609">
        <w:rPr>
          <w:rFonts w:hint="eastAsia"/>
        </w:rPr>
        <w:t>2.</w:t>
      </w:r>
      <w:r w:rsidR="002D066F">
        <w:t>2</w:t>
      </w:r>
      <w:r w:rsidRPr="009E4609">
        <w:rPr>
          <w:rFonts w:hint="eastAsia"/>
        </w:rPr>
        <w:t xml:space="preserve"> </w:t>
      </w:r>
      <w:r w:rsidR="008D5B8E" w:rsidRPr="009E4609">
        <w:rPr>
          <w:rFonts w:hint="eastAsia"/>
        </w:rPr>
        <w:t>최종</w:t>
      </w:r>
      <w:r w:rsidR="008D5B8E" w:rsidRPr="009E4609">
        <w:t xml:space="preserve"> 구현 앱</w:t>
      </w:r>
      <w:bookmarkEnd w:id="6"/>
    </w:p>
    <w:p w14:paraId="4DB6090B" w14:textId="394A6BC4" w:rsidR="009E4609" w:rsidRPr="009E4609" w:rsidRDefault="009E4609" w:rsidP="009E4609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/>
          <w:b/>
          <w:bCs/>
          <w:sz w:val="24"/>
          <w:szCs w:val="24"/>
        </w:rPr>
        <w:t>1. User Device</w:t>
      </w:r>
    </w:p>
    <w:p w14:paraId="2268432F" w14:textId="3FE2F011" w:rsidR="008D5B8E" w:rsidRPr="0051276C" w:rsidRDefault="008D5B8E" w:rsidP="00501535">
      <w:pPr>
        <w:pStyle w:val="afa"/>
        <w:numPr>
          <w:ilvl w:val="0"/>
          <w:numId w:val="7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/>
        </w:rPr>
        <w:t>GPS data</w:t>
      </w:r>
    </w:p>
    <w:p w14:paraId="433F337A" w14:textId="77777777" w:rsidR="00B67852" w:rsidRPr="0051276C" w:rsidRDefault="00B67852" w:rsidP="00501535">
      <w:pPr>
        <w:pStyle w:val="afa"/>
        <w:numPr>
          <w:ilvl w:val="1"/>
          <w:numId w:val="7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 w:hint="eastAsia"/>
        </w:rPr>
        <w:t>디바이스</w:t>
      </w:r>
      <w:r w:rsidRPr="0051276C">
        <w:rPr>
          <w:rFonts w:asciiTheme="minorEastAsia" w:hAnsiTheme="minorEastAsia" w:cstheme="minorEastAsia"/>
        </w:rPr>
        <w:t xml:space="preserve"> 내에 내장되어 있는 GPS 센서를 이용하여 현재 GPS 값을 데이터로 가져온다. 추후에 이 데이터를 이용하여 활동 정도를 예측하기 위해 사용한다.</w:t>
      </w:r>
    </w:p>
    <w:p w14:paraId="16EDC0D5" w14:textId="77777777" w:rsidR="00B67852" w:rsidRPr="0051276C" w:rsidRDefault="00B67852" w:rsidP="00501535">
      <w:pPr>
        <w:pStyle w:val="afa"/>
        <w:numPr>
          <w:ilvl w:val="0"/>
          <w:numId w:val="7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/>
        </w:rPr>
        <w:t>Motion data</w:t>
      </w:r>
    </w:p>
    <w:p w14:paraId="47D51480" w14:textId="08ED3ECE" w:rsidR="00B67852" w:rsidRPr="0051276C" w:rsidRDefault="00B67852" w:rsidP="00501535">
      <w:pPr>
        <w:pStyle w:val="afa"/>
        <w:numPr>
          <w:ilvl w:val="1"/>
          <w:numId w:val="7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 w:hint="eastAsia"/>
        </w:rPr>
        <w:t>디바이스</w:t>
      </w:r>
      <w:r w:rsidRPr="0051276C">
        <w:rPr>
          <w:rFonts w:asciiTheme="minorEastAsia" w:hAnsiTheme="minorEastAsia" w:cstheme="minorEastAsia"/>
        </w:rPr>
        <w:t xml:space="preserve"> 내에 내장되어 있는 자이로 센서를 이용하여 현재 자이로스코프 값을 데이터로 가져온다. 추후에 이 데이터를 이용하여 사용자의 자세를 예측하기 위해 사용한다.</w:t>
      </w:r>
    </w:p>
    <w:p w14:paraId="32805EB5" w14:textId="77777777" w:rsidR="0051276C" w:rsidRPr="0051276C" w:rsidRDefault="0051276C" w:rsidP="00501535">
      <w:pPr>
        <w:pStyle w:val="afa"/>
        <w:numPr>
          <w:ilvl w:val="0"/>
          <w:numId w:val="7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/>
        </w:rPr>
        <w:t>App Usage Statistics</w:t>
      </w:r>
    </w:p>
    <w:p w14:paraId="77014F1E" w14:textId="43C3B851" w:rsidR="0051276C" w:rsidRDefault="0051276C" w:rsidP="00501535">
      <w:pPr>
        <w:pStyle w:val="afa"/>
        <w:numPr>
          <w:ilvl w:val="1"/>
          <w:numId w:val="7"/>
        </w:numPr>
        <w:ind w:leftChars="0"/>
        <w:rPr>
          <w:rFonts w:asciiTheme="minorEastAsia" w:hAnsiTheme="minorEastAsia" w:cstheme="minorEastAsia"/>
        </w:rPr>
      </w:pPr>
      <w:r w:rsidRPr="0051276C">
        <w:rPr>
          <w:rFonts w:asciiTheme="minorEastAsia" w:hAnsiTheme="minorEastAsia" w:cstheme="minorEastAsia" w:hint="eastAsia"/>
        </w:rPr>
        <w:t>앱</w:t>
      </w:r>
      <w:r w:rsidRPr="0051276C">
        <w:rPr>
          <w:rFonts w:asciiTheme="minorEastAsia" w:hAnsiTheme="minorEastAsia" w:cstheme="minorEastAsia"/>
        </w:rPr>
        <w:t xml:space="preserve"> 사용 시간 데이터를 안드로이드 내부 API (Usagestatsmanager)를 이용하여 디바이스에서 어떤 앱을 얼마나 사용했는지에 대한 정보를 추출한다.</w:t>
      </w:r>
    </w:p>
    <w:p w14:paraId="4682E081" w14:textId="77777777" w:rsidR="00CA546E" w:rsidRPr="00CA546E" w:rsidRDefault="00CA546E" w:rsidP="00CA546E">
      <w:pPr>
        <w:rPr>
          <w:rFonts w:asciiTheme="minorEastAsia" w:hAnsiTheme="minorEastAsia" w:cstheme="minorEastAsia"/>
        </w:rPr>
      </w:pPr>
    </w:p>
    <w:p w14:paraId="108F2294" w14:textId="39351010" w:rsidR="0051276C" w:rsidRPr="0051276C" w:rsidRDefault="0051276C" w:rsidP="0051276C">
      <w:pPr>
        <w:rPr>
          <w:rFonts w:asciiTheme="minorEastAsia" w:hAnsiTheme="minorEastAsia" w:cstheme="minorEastAsia"/>
          <w:b/>
          <w:bCs/>
          <w:sz w:val="24"/>
          <w:szCs w:val="24"/>
        </w:rPr>
      </w:pPr>
      <w:r w:rsidRPr="0051276C">
        <w:rPr>
          <w:rFonts w:asciiTheme="minorEastAsia" w:hAnsiTheme="minorEastAsia" w:cstheme="minorEastAsia"/>
          <w:b/>
          <w:bCs/>
          <w:sz w:val="24"/>
          <w:szCs w:val="24"/>
        </w:rPr>
        <w:t>2. User App</w:t>
      </w:r>
    </w:p>
    <w:p w14:paraId="13251AE1" w14:textId="37B81B2D" w:rsidR="008D5B8E" w:rsidRPr="00D32B1C" w:rsidRDefault="008D5B8E" w:rsidP="00501535">
      <w:pPr>
        <w:pStyle w:val="afa"/>
        <w:numPr>
          <w:ilvl w:val="0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GUI</w:t>
      </w:r>
    </w:p>
    <w:p w14:paraId="6914A470" w14:textId="77777777" w:rsidR="00EF2F59" w:rsidRPr="00D32B1C" w:rsidRDefault="00EF2F59" w:rsidP="00501535">
      <w:pPr>
        <w:pStyle w:val="afa"/>
        <w:numPr>
          <w:ilvl w:val="1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 w:hint="eastAsia"/>
        </w:rPr>
        <w:lastRenderedPageBreak/>
        <w:t>사용자가</w:t>
      </w:r>
      <w:r w:rsidRPr="00D32B1C">
        <w:rPr>
          <w:rFonts w:asciiTheme="minorEastAsia" w:hAnsiTheme="minorEastAsia" w:cstheme="minorEastAsia"/>
        </w:rPr>
        <w:t xml:space="preserve"> 앱을 실행하였을 때 보이는 화면으로, 각 동작들의 수행 흐름에 따라서 화면에 표시한다. 디바이스에서 데이터를 가져오기 위한 권한 요청과 데이터 호출, 스트레스 지수 예측 상세 정보 등을 시각화하여 보여준다.</w:t>
      </w:r>
    </w:p>
    <w:p w14:paraId="4F271A75" w14:textId="77777777" w:rsidR="00EF2F59" w:rsidRPr="00D32B1C" w:rsidRDefault="00EF2F59" w:rsidP="00501535">
      <w:pPr>
        <w:pStyle w:val="afa"/>
        <w:numPr>
          <w:ilvl w:val="0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Local Prediction Model</w:t>
      </w:r>
    </w:p>
    <w:p w14:paraId="70F6E7BE" w14:textId="77777777" w:rsidR="00EF2F59" w:rsidRPr="00D32B1C" w:rsidRDefault="00EF2F59" w:rsidP="00501535">
      <w:pPr>
        <w:pStyle w:val="afa"/>
        <w:numPr>
          <w:ilvl w:val="1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 w:hint="eastAsia"/>
        </w:rPr>
        <w:t>중앙</w:t>
      </w:r>
      <w:r w:rsidRPr="00D32B1C">
        <w:rPr>
          <w:rFonts w:asciiTheme="minorEastAsia" w:hAnsiTheme="minorEastAsia" w:cstheme="minorEastAsia"/>
        </w:rPr>
        <w:t xml:space="preserve"> 서버의 모델을 기반으로 한 Local Prediction Model이다. 이는 연합 학습에 이용하며, 유저의 사용 패턴에 따라서 weight 값이 조정된다. 학습 및 결과 도출은 사용자의 데이터 값으로 진행되며, 추후에 이 변경된 weight 값을 암호화하여 중앙 서버로 보낸다.</w:t>
      </w:r>
    </w:p>
    <w:p w14:paraId="192A40E3" w14:textId="77777777" w:rsidR="00780518" w:rsidRPr="00D32B1C" w:rsidRDefault="00780518" w:rsidP="00501535">
      <w:pPr>
        <w:pStyle w:val="afa"/>
        <w:numPr>
          <w:ilvl w:val="0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Predicted Stress Level Alert</w:t>
      </w:r>
    </w:p>
    <w:p w14:paraId="05B54698" w14:textId="74037102" w:rsidR="00780518" w:rsidRPr="00D32B1C" w:rsidRDefault="00780518" w:rsidP="00501535">
      <w:pPr>
        <w:pStyle w:val="afa"/>
        <w:numPr>
          <w:ilvl w:val="1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 w:hint="eastAsia"/>
        </w:rPr>
        <w:t>사용자의</w:t>
      </w:r>
      <w:r w:rsidRPr="00D32B1C">
        <w:rPr>
          <w:rFonts w:asciiTheme="minorEastAsia" w:hAnsiTheme="minorEastAsia" w:cstheme="minorEastAsia"/>
        </w:rPr>
        <w:t xml:space="preserve"> 예측 스트레스 값이 계산되는 시점에, 사용자로 하여금 결과값을 앱 내부에서 확인할 수 있도록 상태 바에 알림을 띄운다. 이것을 클릭하면 상세 정보 페이지로 이동한다.</w:t>
      </w:r>
    </w:p>
    <w:p w14:paraId="3FD0F384" w14:textId="77777777" w:rsidR="007A158A" w:rsidRPr="00D32B1C" w:rsidRDefault="007A158A" w:rsidP="00501535">
      <w:pPr>
        <w:pStyle w:val="afa"/>
        <w:numPr>
          <w:ilvl w:val="0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Permission Request</w:t>
      </w:r>
    </w:p>
    <w:p w14:paraId="6C3283F6" w14:textId="77777777" w:rsidR="007A158A" w:rsidRPr="00D32B1C" w:rsidRDefault="007A158A" w:rsidP="00501535">
      <w:pPr>
        <w:pStyle w:val="afa"/>
        <w:numPr>
          <w:ilvl w:val="1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 w:hint="eastAsia"/>
        </w:rPr>
        <w:t>앱</w:t>
      </w:r>
      <w:r w:rsidRPr="00D32B1C">
        <w:rPr>
          <w:rFonts w:asciiTheme="minorEastAsia" w:hAnsiTheme="minorEastAsia" w:cstheme="minorEastAsia"/>
        </w:rPr>
        <w:t xml:space="preserve"> 최초 실행 시, 사용자의 디바이스에서 사용할 센서와 API를 이용하기 위하여 통신, GPS, 자이로 센서, 알림, API에 대한 request 권한을 요청한다. 만약 권한이 주어지지 않으면, 프로그램을 종료한다.</w:t>
      </w:r>
    </w:p>
    <w:p w14:paraId="1E3C24F6" w14:textId="77777777" w:rsidR="006763AD" w:rsidRPr="00D32B1C" w:rsidRDefault="006763AD" w:rsidP="00501535">
      <w:pPr>
        <w:pStyle w:val="afa"/>
        <w:numPr>
          <w:ilvl w:val="0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Prediction Model Updating Weight</w:t>
      </w:r>
    </w:p>
    <w:p w14:paraId="2285D49F" w14:textId="77777777" w:rsidR="006763AD" w:rsidRPr="00D32B1C" w:rsidRDefault="006763AD" w:rsidP="00501535">
      <w:pPr>
        <w:pStyle w:val="afa"/>
        <w:numPr>
          <w:ilvl w:val="1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Local Prediction Model에 사용자 개인의 데이터를 학습시켜 사용자 특성에 맞게 weight 값을 조정한다.</w:t>
      </w:r>
    </w:p>
    <w:p w14:paraId="4309957F" w14:textId="77777777" w:rsidR="006763AD" w:rsidRPr="00D32B1C" w:rsidRDefault="006763AD" w:rsidP="00501535">
      <w:pPr>
        <w:pStyle w:val="afa"/>
        <w:numPr>
          <w:ilvl w:val="0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Encrypt/Decrypt</w:t>
      </w:r>
    </w:p>
    <w:p w14:paraId="6B077DC8" w14:textId="0E5C94B8" w:rsidR="006763AD" w:rsidRPr="00D32B1C" w:rsidRDefault="006763AD" w:rsidP="00501535">
      <w:pPr>
        <w:pStyle w:val="afa"/>
        <w:numPr>
          <w:ilvl w:val="1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Local Model에서 변화된 weight 값을 서버로 전송하기 위하여 동형 암호로 암호화한다. 이후 서버로 전송한다</w:t>
      </w:r>
      <w:r w:rsidR="006D5DD0" w:rsidRPr="00D32B1C">
        <w:rPr>
          <w:rFonts w:asciiTheme="minorEastAsia" w:hAnsiTheme="minorEastAsia" w:cstheme="minorEastAsia"/>
        </w:rPr>
        <w:t>.</w:t>
      </w:r>
    </w:p>
    <w:p w14:paraId="43133F2E" w14:textId="3A160134" w:rsidR="007A158A" w:rsidRPr="004944A2" w:rsidRDefault="006D5DD0" w:rsidP="00501535">
      <w:pPr>
        <w:pStyle w:val="afa"/>
        <w:numPr>
          <w:ilvl w:val="1"/>
          <w:numId w:val="8"/>
        </w:numPr>
        <w:ind w:leftChars="0"/>
        <w:rPr>
          <w:rFonts w:asciiTheme="minorEastAsia" w:hAnsiTheme="minorEastAsia" w:cstheme="minorEastAsia"/>
        </w:rPr>
      </w:pPr>
      <w:r w:rsidRPr="00D32B1C">
        <w:rPr>
          <w:rFonts w:asciiTheme="minorEastAsia" w:hAnsiTheme="minorEastAsia" w:cstheme="minorEastAsia"/>
        </w:rPr>
        <w:t>Server에서 받은 weight 값을 앱의 개인 키로 복호화하여 Local Model을 Update한다.</w:t>
      </w:r>
    </w:p>
    <w:p w14:paraId="315B98F1" w14:textId="7BE7CC62" w:rsidR="008D5B8E" w:rsidRPr="004944A2" w:rsidRDefault="004944A2" w:rsidP="008D5B8E">
      <w:pPr>
        <w:rPr>
          <w:rFonts w:asciiTheme="minorEastAsia" w:hAnsiTheme="minorEastAsia" w:cstheme="minorEastAsia"/>
          <w:b/>
          <w:bCs/>
          <w:sz w:val="24"/>
          <w:szCs w:val="24"/>
        </w:rPr>
      </w:pPr>
      <w:r w:rsidRPr="004944A2">
        <w:rPr>
          <w:rFonts w:asciiTheme="minorEastAsia" w:hAnsiTheme="minorEastAsia" w:cstheme="minorEastAsia"/>
          <w:b/>
          <w:bCs/>
          <w:sz w:val="24"/>
          <w:szCs w:val="24"/>
        </w:rPr>
        <w:t xml:space="preserve">3. </w:t>
      </w:r>
      <w:r w:rsidR="008D5B8E" w:rsidRPr="004944A2">
        <w:rPr>
          <w:rFonts w:asciiTheme="minorEastAsia" w:hAnsiTheme="minorEastAsia" w:cstheme="minorEastAsia"/>
          <w:b/>
          <w:bCs/>
          <w:sz w:val="24"/>
          <w:szCs w:val="24"/>
        </w:rPr>
        <w:t>Server</w:t>
      </w:r>
    </w:p>
    <w:p w14:paraId="22072820" w14:textId="4246E0B8" w:rsidR="008D5B8E" w:rsidRPr="002447F5" w:rsidRDefault="008D5B8E" w:rsidP="00501535">
      <w:pPr>
        <w:pStyle w:val="afa"/>
        <w:numPr>
          <w:ilvl w:val="0"/>
          <w:numId w:val="10"/>
        </w:numPr>
        <w:ind w:leftChars="0"/>
        <w:rPr>
          <w:rFonts w:asciiTheme="minorEastAsia" w:hAnsiTheme="minorEastAsia" w:cstheme="minorEastAsia"/>
        </w:rPr>
      </w:pPr>
      <w:r w:rsidRPr="002447F5">
        <w:rPr>
          <w:rFonts w:asciiTheme="minorEastAsia" w:hAnsiTheme="minorEastAsia" w:cstheme="minorEastAsia"/>
        </w:rPr>
        <w:lastRenderedPageBreak/>
        <w:t>Federated Prediction Model</w:t>
      </w:r>
    </w:p>
    <w:p w14:paraId="3DCA4272" w14:textId="0BA2B35A" w:rsidR="008F71AD" w:rsidRDefault="004944A2" w:rsidP="00501535">
      <w:pPr>
        <w:pStyle w:val="afa"/>
        <w:numPr>
          <w:ilvl w:val="1"/>
          <w:numId w:val="10"/>
        </w:numPr>
        <w:ind w:leftChars="0"/>
        <w:rPr>
          <w:rFonts w:asciiTheme="minorEastAsia" w:hAnsiTheme="minorEastAsia" w:cstheme="minorEastAsia"/>
        </w:rPr>
      </w:pPr>
      <w:r w:rsidRPr="002447F5">
        <w:rPr>
          <w:rFonts w:asciiTheme="minorEastAsia" w:hAnsiTheme="minorEastAsia" w:cstheme="minorEastAsia" w:hint="eastAsia"/>
        </w:rPr>
        <w:t>데이터</w:t>
      </w:r>
      <w:r w:rsidRPr="002447F5">
        <w:rPr>
          <w:rFonts w:asciiTheme="minorEastAsia" w:hAnsiTheme="minorEastAsia" w:cstheme="minorEastAsia"/>
        </w:rPr>
        <w:t xml:space="preserve"> 수집 단에서 수집된 데이터를 이용하여 머신 러닝을 진행한 결과의 Model이다. 이는 연합 학습을 진행하는 각 디바이스의 update값으로 인하여 주기적으로 변한다.</w:t>
      </w:r>
    </w:p>
    <w:p w14:paraId="7BC742A2" w14:textId="208D9E56" w:rsidR="00F76A5C" w:rsidRDefault="00F76A5C" w:rsidP="00F76A5C">
      <w:pPr>
        <w:rPr>
          <w:rFonts w:asciiTheme="minorEastAsia" w:hAnsiTheme="minorEastAsia" w:cstheme="minorEastAsia"/>
        </w:rPr>
      </w:pPr>
    </w:p>
    <w:p w14:paraId="740011D8" w14:textId="2ADEE571" w:rsidR="00F76A5C" w:rsidRDefault="00F76A5C" w:rsidP="00F76A5C">
      <w:pPr>
        <w:pStyle w:val="a3"/>
      </w:pPr>
      <w:bookmarkStart w:id="7" w:name="_Toc44255419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모듈별 설계</w:t>
      </w:r>
      <w:bookmarkEnd w:id="7"/>
    </w:p>
    <w:p w14:paraId="4414F9E4" w14:textId="2C9BF14C" w:rsidR="00F76A5C" w:rsidRDefault="002D066F" w:rsidP="00F76A5C">
      <w:pPr>
        <w:pStyle w:val="1"/>
      </w:pPr>
      <w:bookmarkStart w:id="8" w:name="_Toc44255420"/>
      <w:r>
        <w:t xml:space="preserve">3.1 </w:t>
      </w:r>
      <w:r>
        <w:rPr>
          <w:rFonts w:hint="eastAsia"/>
        </w:rPr>
        <w:t>데이터 수집용 앱 모듈 설계</w:t>
      </w:r>
      <w:bookmarkEnd w:id="8"/>
    </w:p>
    <w:p w14:paraId="7584BFA8" w14:textId="5789CB9B" w:rsidR="002D066F" w:rsidRDefault="009410F5" w:rsidP="002D066F">
      <w:r>
        <w:rPr>
          <w:noProof/>
        </w:rPr>
        <w:drawing>
          <wp:inline distT="0" distB="0" distL="0" distR="0" wp14:anchorId="2CFEEED9" wp14:editId="0FE17673">
            <wp:extent cx="5702300" cy="4118124"/>
            <wp:effectExtent l="0" t="0" r="0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04" cy="4124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4CB21" w14:textId="7D8187E1" w:rsidR="009410F5" w:rsidRDefault="00D614FF" w:rsidP="00501535">
      <w:pPr>
        <w:pStyle w:val="afa"/>
        <w:numPr>
          <w:ilvl w:val="0"/>
          <w:numId w:val="11"/>
        </w:numPr>
        <w:ind w:leftChars="0"/>
      </w:pPr>
      <w:r>
        <w:t>LoginActivity</w:t>
      </w:r>
    </w:p>
    <w:p w14:paraId="6D46BB38" w14:textId="310D7BF7" w:rsidR="00D614FF" w:rsidRDefault="00D614FF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앱 설치 시 처음에 보여지는 화면이다.</w:t>
      </w:r>
      <w:r>
        <w:t xml:space="preserve"> </w:t>
      </w:r>
      <w:r>
        <w:rPr>
          <w:rFonts w:hint="eastAsia"/>
        </w:rPr>
        <w:t>회원정보를 입력</w:t>
      </w:r>
      <w:r w:rsidR="001A36B3">
        <w:rPr>
          <w:rFonts w:hint="eastAsia"/>
        </w:rPr>
        <w:t xml:space="preserve"> </w:t>
      </w:r>
      <w:r>
        <w:rPr>
          <w:rFonts w:hint="eastAsia"/>
        </w:rPr>
        <w:t xml:space="preserve">받아 </w:t>
      </w:r>
      <w:r>
        <w:t>Database</w:t>
      </w:r>
      <w:r>
        <w:rPr>
          <w:rFonts w:hint="eastAsia"/>
        </w:rPr>
        <w:t>에 저장하는 작업을 수행한다.</w:t>
      </w:r>
    </w:p>
    <w:p w14:paraId="62EE1719" w14:textId="7F863D29" w:rsidR="00D614FF" w:rsidRDefault="006D58E1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데이터를 수집하기 위하여 필요한 권한들을 사용자에게 요청</w:t>
      </w:r>
      <w:r w:rsidR="00010138">
        <w:rPr>
          <w:rFonts w:hint="eastAsia"/>
        </w:rPr>
        <w:t>한다.</w:t>
      </w:r>
      <w:r w:rsidR="00010138">
        <w:t xml:space="preserve"> </w:t>
      </w:r>
      <w:r w:rsidR="00381AB1">
        <w:rPr>
          <w:rFonts w:hint="eastAsia"/>
        </w:rPr>
        <w:t>요청하는 권한들의 목록은 다음과 같다.</w:t>
      </w:r>
    </w:p>
    <w:p w14:paraId="6A4A6FE1" w14:textId="48416EEA" w:rsidR="00381AB1" w:rsidRDefault="00AB2CD8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B</w:t>
      </w:r>
      <w:r>
        <w:t xml:space="preserve">ackground, Fine, Coarce Location </w:t>
      </w:r>
      <w:r>
        <w:rPr>
          <w:rFonts w:hint="eastAsia"/>
        </w:rPr>
        <w:t>허용</w:t>
      </w:r>
    </w:p>
    <w:p w14:paraId="01C22B47" w14:textId="58506B7F" w:rsidR="00381AB1" w:rsidRDefault="00381AB1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B</w:t>
      </w:r>
      <w:r>
        <w:t xml:space="preserve">attery Optimized </w:t>
      </w:r>
      <w:r>
        <w:rPr>
          <w:rFonts w:hint="eastAsia"/>
        </w:rPr>
        <w:t>제외</w:t>
      </w:r>
    </w:p>
    <w:p w14:paraId="2038DE6D" w14:textId="38609076" w:rsidR="00381AB1" w:rsidRDefault="00483315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U</w:t>
      </w:r>
      <w:r>
        <w:t xml:space="preserve">sagestats </w:t>
      </w:r>
      <w:r>
        <w:rPr>
          <w:rFonts w:hint="eastAsia"/>
        </w:rPr>
        <w:t>접근</w:t>
      </w:r>
    </w:p>
    <w:p w14:paraId="780EB798" w14:textId="6B92E3CB" w:rsidR="00483315" w:rsidRDefault="00483315" w:rsidP="00501535">
      <w:pPr>
        <w:pStyle w:val="afa"/>
        <w:numPr>
          <w:ilvl w:val="2"/>
          <w:numId w:val="11"/>
        </w:numPr>
        <w:ind w:leftChars="0"/>
      </w:pPr>
      <w:r>
        <w:t xml:space="preserve">Network State </w:t>
      </w:r>
      <w:r>
        <w:rPr>
          <w:rFonts w:hint="eastAsia"/>
        </w:rPr>
        <w:t>접근</w:t>
      </w:r>
    </w:p>
    <w:p w14:paraId="7D39D648" w14:textId="1716EE86" w:rsidR="00483315" w:rsidRDefault="00483315" w:rsidP="00501535">
      <w:pPr>
        <w:pStyle w:val="afa"/>
        <w:numPr>
          <w:ilvl w:val="2"/>
          <w:numId w:val="11"/>
        </w:numPr>
        <w:ind w:leftChars="0"/>
      </w:pPr>
      <w:r>
        <w:t xml:space="preserve">Internet </w:t>
      </w:r>
      <w:r>
        <w:rPr>
          <w:rFonts w:hint="eastAsia"/>
        </w:rPr>
        <w:t>접근</w:t>
      </w:r>
    </w:p>
    <w:p w14:paraId="65C948A5" w14:textId="7D3F9F48" w:rsidR="00166DE4" w:rsidRDefault="00166DE4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회원 가입 후,</w:t>
      </w:r>
      <w:r>
        <w:t xml:space="preserve"> </w:t>
      </w:r>
      <w:r>
        <w:rPr>
          <w:rFonts w:hint="eastAsia"/>
        </w:rPr>
        <w:t xml:space="preserve">사용자에게 유저 고유 키를 발급하여 </w:t>
      </w:r>
      <w:r>
        <w:t>SharedPreference</w:t>
      </w:r>
      <w:r>
        <w:rPr>
          <w:rFonts w:hint="eastAsia"/>
        </w:rPr>
        <w:t>를 이용하여 앱 내부에 저장한다.</w:t>
      </w:r>
      <w:r w:rsidR="00947E09">
        <w:t xml:space="preserve"> </w:t>
      </w:r>
      <w:r w:rsidR="00947E09">
        <w:rPr>
          <w:rFonts w:hint="eastAsia"/>
        </w:rPr>
        <w:t>이 키를 이용하여 D</w:t>
      </w:r>
      <w:r w:rsidR="00947E09">
        <w:t>atabase</w:t>
      </w:r>
      <w:r w:rsidR="00947E09">
        <w:rPr>
          <w:rFonts w:hint="eastAsia"/>
        </w:rPr>
        <w:t>에 접근 및 저장을 진행한다.</w:t>
      </w:r>
    </w:p>
    <w:p w14:paraId="6B61E7F9" w14:textId="77B670F1" w:rsidR="009C67B6" w:rsidRDefault="00463A90" w:rsidP="00501535">
      <w:pPr>
        <w:pStyle w:val="afa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utorialActivity</w:t>
      </w:r>
    </w:p>
    <w:p w14:paraId="2D17BBFF" w14:textId="0D1ED827" w:rsidR="00463A90" w:rsidRDefault="00463A90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사용자에게</w:t>
      </w:r>
      <w:r w:rsidR="00B04A73">
        <w:t xml:space="preserve"> </w:t>
      </w:r>
      <w:r w:rsidR="005E65DC">
        <w:rPr>
          <w:rFonts w:hint="eastAsia"/>
        </w:rPr>
        <w:t xml:space="preserve">프로젝트 소개 및 </w:t>
      </w:r>
      <w:r w:rsidR="00B04A73">
        <w:rPr>
          <w:rFonts w:hint="eastAsia"/>
        </w:rPr>
        <w:t>데이터 수집의 목적</w:t>
      </w:r>
      <w:r w:rsidR="00B04A73">
        <w:t xml:space="preserve">, </w:t>
      </w:r>
      <w:r w:rsidR="004A43D3">
        <w:rPr>
          <w:rFonts w:hint="eastAsia"/>
        </w:rPr>
        <w:t>사용 방법을 고지한다.</w:t>
      </w:r>
    </w:p>
    <w:p w14:paraId="73571626" w14:textId="13247A72" w:rsidR="00837AF1" w:rsidRDefault="00CC511A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페이지로 구성되어 있으며,</w:t>
      </w:r>
      <w:r>
        <w:t xml:space="preserve"> </w:t>
      </w:r>
      <w:r w:rsidR="00AE5C7E">
        <w:rPr>
          <w:rFonts w:hint="eastAsia"/>
        </w:rPr>
        <w:t>버튼을 클릭 시 다음 페이지로 넘어간다.</w:t>
      </w:r>
    </w:p>
    <w:p w14:paraId="797A2693" w14:textId="4BAE7A17" w:rsidR="00735005" w:rsidRDefault="00BF499A" w:rsidP="00501535">
      <w:pPr>
        <w:pStyle w:val="afa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serMainActivity</w:t>
      </w:r>
    </w:p>
    <w:p w14:paraId="7F8E98B9" w14:textId="480F9035" w:rsidR="00BF499A" w:rsidRDefault="003E46CA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 xml:space="preserve">사용자 정보 등록 </w:t>
      </w:r>
      <w:r>
        <w:t xml:space="preserve">(LoginActivity) </w:t>
      </w:r>
      <w:r>
        <w:rPr>
          <w:rFonts w:hint="eastAsia"/>
        </w:rPr>
        <w:t xml:space="preserve">및 사용자 가이드 확인 </w:t>
      </w:r>
      <w:r>
        <w:t>(TutorialActivity)</w:t>
      </w:r>
      <w:r>
        <w:rPr>
          <w:rFonts w:hint="eastAsia"/>
        </w:rPr>
        <w:t xml:space="preserve"> 후</w:t>
      </w:r>
      <w:r w:rsidR="00886171">
        <w:t xml:space="preserve"> </w:t>
      </w:r>
      <w:r w:rsidR="00404E8D">
        <w:rPr>
          <w:rFonts w:hint="eastAsia"/>
        </w:rPr>
        <w:t xml:space="preserve">실행되는 </w:t>
      </w:r>
      <w:r w:rsidR="00404E8D">
        <w:t>Activity</w:t>
      </w:r>
      <w:r w:rsidR="00404E8D">
        <w:rPr>
          <w:rFonts w:hint="eastAsia"/>
        </w:rPr>
        <w:t>이다.</w:t>
      </w:r>
    </w:p>
    <w:p w14:paraId="65173EDA" w14:textId="77777777" w:rsidR="005945A5" w:rsidRDefault="005945A5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S</w:t>
      </w:r>
      <w:r>
        <w:t>etAlarm</w:t>
      </w:r>
    </w:p>
    <w:p w14:paraId="181C2E21" w14:textId="3DB3C1A2" w:rsidR="005945A5" w:rsidRDefault="005945A5" w:rsidP="00501535">
      <w:pPr>
        <w:pStyle w:val="afa"/>
        <w:numPr>
          <w:ilvl w:val="2"/>
          <w:numId w:val="11"/>
        </w:numPr>
        <w:ind w:leftChars="0"/>
      </w:pPr>
      <w:r>
        <w:t>AlarmManager</w:t>
      </w:r>
      <w:r>
        <w:rPr>
          <w:rFonts w:hint="eastAsia"/>
        </w:rPr>
        <w:t xml:space="preserve">를 이용하여 사용자에게 </w:t>
      </w:r>
      <w:r>
        <w:t>2</w:t>
      </w:r>
      <w:r>
        <w:rPr>
          <w:rFonts w:hint="eastAsia"/>
        </w:rPr>
        <w:t>시간의 한번씩 푸시 알람을 생성한다.</w:t>
      </w:r>
    </w:p>
    <w:p w14:paraId="3418451C" w14:textId="093FE0B0" w:rsidR="008E7348" w:rsidRDefault="008E7348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사용자가 푸시 알람을 선택 시,</w:t>
      </w:r>
      <w:r>
        <w:t xml:space="preserve"> AlarmReceiver </w:t>
      </w:r>
      <w:r>
        <w:rPr>
          <w:rFonts w:hint="eastAsia"/>
        </w:rPr>
        <w:t xml:space="preserve">클래스를 이용하여 </w:t>
      </w:r>
      <w:r>
        <w:t>Stress</w:t>
      </w:r>
      <w:r>
        <w:rPr>
          <w:rFonts w:hint="eastAsia"/>
        </w:rPr>
        <w:t xml:space="preserve"> 설문 조사 화면으로 이동한다</w:t>
      </w:r>
      <w:r>
        <w:t>. (StressCollectActivity)</w:t>
      </w:r>
    </w:p>
    <w:p w14:paraId="729B7A14" w14:textId="2C0AA7CF" w:rsidR="008E7348" w:rsidRDefault="007B1EF9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c</w:t>
      </w:r>
      <w:r>
        <w:t>reateWorker</w:t>
      </w:r>
    </w:p>
    <w:p w14:paraId="2FD48DB6" w14:textId="769B0D84" w:rsidR="007B1EF9" w:rsidRDefault="007B1EF9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W</w:t>
      </w:r>
      <w:r>
        <w:t>orkManager</w:t>
      </w:r>
      <w:r>
        <w:rPr>
          <w:rFonts w:hint="eastAsia"/>
        </w:rPr>
        <w:t xml:space="preserve">를 이용하여 </w:t>
      </w:r>
      <w:r w:rsidR="002A14D8">
        <w:rPr>
          <w:rFonts w:hint="eastAsia"/>
        </w:rPr>
        <w:t>백그라운드에서 1</w:t>
      </w:r>
      <w:r w:rsidR="002A14D8">
        <w:t>5</w:t>
      </w:r>
      <w:r w:rsidR="002A14D8">
        <w:rPr>
          <w:rFonts w:hint="eastAsia"/>
        </w:rPr>
        <w:t xml:space="preserve">분에 한번씩 실행되도록 설계한 데이터 수집 작업 </w:t>
      </w:r>
      <w:r w:rsidR="002A14D8">
        <w:t>(DataCollectWorker)</w:t>
      </w:r>
      <w:r w:rsidR="002A14D8">
        <w:rPr>
          <w:rFonts w:hint="eastAsia"/>
        </w:rPr>
        <w:t xml:space="preserve">를 </w:t>
      </w:r>
      <w:r w:rsidR="002A14D8">
        <w:t>Worker Queue</w:t>
      </w:r>
      <w:r w:rsidR="002A14D8">
        <w:rPr>
          <w:rFonts w:hint="eastAsia"/>
        </w:rPr>
        <w:t xml:space="preserve">에 </w:t>
      </w:r>
      <w:r w:rsidR="002A14D8">
        <w:t>Peroidic</w:t>
      </w:r>
      <w:r w:rsidR="002A14D8">
        <w:rPr>
          <w:rFonts w:hint="eastAsia"/>
        </w:rPr>
        <w:t>하게 추가한다.</w:t>
      </w:r>
    </w:p>
    <w:p w14:paraId="35626F2C" w14:textId="7C148A80" w:rsidR="005772D7" w:rsidRDefault="004E726F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lastRenderedPageBreak/>
        <w:t>이는 백그라운드에서 실행되며,</w:t>
      </w:r>
      <w:r>
        <w:t xml:space="preserve"> </w:t>
      </w:r>
      <w:r>
        <w:rPr>
          <w:rFonts w:hint="eastAsia"/>
        </w:rPr>
        <w:t xml:space="preserve">앱이 실행중이지 않아도 </w:t>
      </w:r>
      <w:r>
        <w:t>WorkManager</w:t>
      </w:r>
      <w:r>
        <w:rPr>
          <w:rFonts w:hint="eastAsia"/>
        </w:rPr>
        <w:t xml:space="preserve">가 </w:t>
      </w:r>
      <w:r>
        <w:t>Queue</w:t>
      </w:r>
      <w:r>
        <w:rPr>
          <w:rFonts w:hint="eastAsia"/>
        </w:rPr>
        <w:t xml:space="preserve">에 존재하여 </w:t>
      </w:r>
      <w:r>
        <w:t>15</w:t>
      </w:r>
      <w:r>
        <w:rPr>
          <w:rFonts w:hint="eastAsia"/>
        </w:rPr>
        <w:t>분에 한번씩 실행된다.</w:t>
      </w:r>
    </w:p>
    <w:p w14:paraId="3B123CEC" w14:textId="20DAE576" w:rsidR="004E726F" w:rsidRDefault="00001CE7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프로젝트 가이드</w:t>
      </w:r>
      <w:r w:rsidR="00552C55">
        <w:t xml:space="preserve"> </w:t>
      </w:r>
      <w:r w:rsidR="00552C55">
        <w:rPr>
          <w:rFonts w:hint="eastAsia"/>
        </w:rPr>
        <w:t>다시보기</w:t>
      </w:r>
    </w:p>
    <w:p w14:paraId="08A1B5AA" w14:textId="26D11162" w:rsidR="00552C55" w:rsidRDefault="00552C55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 xml:space="preserve">사용자가 가이드를 다시 </w:t>
      </w:r>
      <w:r w:rsidR="00BC4B33">
        <w:rPr>
          <w:rFonts w:hint="eastAsia"/>
        </w:rPr>
        <w:t>볼 필요가 있을 때,</w:t>
      </w:r>
      <w:r w:rsidR="00BC4B33">
        <w:t xml:space="preserve"> “</w:t>
      </w:r>
      <w:r w:rsidR="00BC4B33">
        <w:rPr>
          <w:rFonts w:hint="eastAsia"/>
        </w:rPr>
        <w:t>프로젝트 가이드 다시보기</w:t>
      </w:r>
      <w:r w:rsidR="00BC4B33">
        <w:t>”</w:t>
      </w:r>
      <w:r w:rsidR="00BC4B33">
        <w:rPr>
          <w:rFonts w:hint="eastAsia"/>
        </w:rPr>
        <w:t xml:space="preserve"> 버튼을 누르게 되면 </w:t>
      </w:r>
      <w:r w:rsidR="00BC4B33">
        <w:t>TutorialActivity</w:t>
      </w:r>
      <w:r w:rsidR="00BC4B33">
        <w:rPr>
          <w:rFonts w:hint="eastAsia"/>
        </w:rPr>
        <w:t>를 실행한다.</w:t>
      </w:r>
    </w:p>
    <w:p w14:paraId="3D94A941" w14:textId="197099FB" w:rsidR="008B54EC" w:rsidRDefault="008B54EC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T</w:t>
      </w:r>
      <w:r>
        <w:t>utorialActivity</w:t>
      </w:r>
      <w:r>
        <w:rPr>
          <w:rFonts w:hint="eastAsia"/>
        </w:rPr>
        <w:t>를 실행하고 나면,</w:t>
      </w:r>
      <w:r>
        <w:t xml:space="preserve"> </w:t>
      </w:r>
      <w:r>
        <w:rPr>
          <w:rFonts w:hint="eastAsia"/>
        </w:rPr>
        <w:t xml:space="preserve">다시 </w:t>
      </w:r>
      <w:r>
        <w:t>UserMainActivity</w:t>
      </w:r>
      <w:r>
        <w:rPr>
          <w:rFonts w:hint="eastAsia"/>
        </w:rPr>
        <w:t>로 돌아온다.</w:t>
      </w:r>
    </w:p>
    <w:p w14:paraId="0FCFE750" w14:textId="6DD25910" w:rsidR="008B54EC" w:rsidRDefault="000A2BD9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스트레스 설문 버튼</w:t>
      </w:r>
    </w:p>
    <w:p w14:paraId="126BABD8" w14:textId="4FDA1050" w:rsidR="009920C7" w:rsidRDefault="000A2BD9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 xml:space="preserve">스트레스 설문을 수집하는 </w:t>
      </w:r>
      <w:r>
        <w:t>Activity (StressCollectActivity)</w:t>
      </w:r>
      <w:r>
        <w:rPr>
          <w:rFonts w:hint="eastAsia"/>
        </w:rPr>
        <w:t>로 이동한다.</w:t>
      </w:r>
    </w:p>
    <w:p w14:paraId="7BB0A985" w14:textId="618EF83B" w:rsidR="009920C7" w:rsidRDefault="00D93EA3" w:rsidP="00501535">
      <w:pPr>
        <w:pStyle w:val="afa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larmReceiver</w:t>
      </w:r>
    </w:p>
    <w:p w14:paraId="44D5E466" w14:textId="10EB6CEE" w:rsidR="00D93EA3" w:rsidRDefault="00B32F2E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사용자에게 푸시 알람을 생성하여 띄</w:t>
      </w:r>
      <w:r w:rsidR="004E25E4">
        <w:rPr>
          <w:rFonts w:hint="eastAsia"/>
        </w:rPr>
        <w:t>운다.</w:t>
      </w:r>
      <w:r w:rsidR="004E25E4">
        <w:t xml:space="preserve"> </w:t>
      </w:r>
      <w:r w:rsidR="004E25E4">
        <w:rPr>
          <w:rFonts w:hint="eastAsia"/>
        </w:rPr>
        <w:t>그리고,</w:t>
      </w:r>
      <w:r w:rsidR="004E25E4">
        <w:t xml:space="preserve"> 2</w:t>
      </w:r>
      <w:r w:rsidR="004E25E4">
        <w:rPr>
          <w:rFonts w:hint="eastAsia"/>
        </w:rPr>
        <w:t>시간 뒤에 다시 알람이 설정되게 한다.</w:t>
      </w:r>
    </w:p>
    <w:p w14:paraId="0B4B4F40" w14:textId="7D11DF0A" w:rsidR="00077FCB" w:rsidRDefault="00BB372A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사용자가 푸시 알람을 눌렀을 때,</w:t>
      </w:r>
      <w:r>
        <w:t xml:space="preserve"> Stress </w:t>
      </w:r>
      <w:r>
        <w:rPr>
          <w:rFonts w:hint="eastAsia"/>
        </w:rPr>
        <w:t>측정</w:t>
      </w:r>
      <w:r>
        <w:t xml:space="preserve"> Activity (StressCollectActivity)</w:t>
      </w:r>
      <w:r>
        <w:rPr>
          <w:rFonts w:hint="eastAsia"/>
        </w:rPr>
        <w:t>로 이동하게 한다.</w:t>
      </w:r>
    </w:p>
    <w:p w14:paraId="31A68755" w14:textId="1B8B1CB8" w:rsidR="00B449AF" w:rsidRDefault="001F50B8" w:rsidP="00501535">
      <w:pPr>
        <w:pStyle w:val="afa"/>
        <w:numPr>
          <w:ilvl w:val="0"/>
          <w:numId w:val="11"/>
        </w:numPr>
        <w:ind w:leftChars="0"/>
      </w:pPr>
      <w:r>
        <w:t>StressCollectActivity</w:t>
      </w:r>
    </w:p>
    <w:p w14:paraId="5AA530E2" w14:textId="635B6560" w:rsidR="00B9274D" w:rsidRDefault="000879A7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스트레스 설문</w:t>
      </w:r>
    </w:p>
    <w:p w14:paraId="444CF655" w14:textId="743D9983" w:rsidR="000879A7" w:rsidRDefault="000879A7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사용자에게 스트레스 설문을 보여준다.</w:t>
      </w:r>
    </w:p>
    <w:p w14:paraId="7A371A3E" w14:textId="46667610" w:rsidR="000879A7" w:rsidRDefault="00064C6C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사용자가 스트레스 설문을 완료하고 버튼을 누를 시,</w:t>
      </w:r>
      <w:r>
        <w:t xml:space="preserve"> Database</w:t>
      </w:r>
      <w:r>
        <w:rPr>
          <w:rFonts w:hint="eastAsia"/>
        </w:rPr>
        <w:t>에 해당 스트레스 설문을 통한 스트레스 지수 값을 저장한다.</w:t>
      </w:r>
    </w:p>
    <w:p w14:paraId="63CC0C91" w14:textId="05998BE0" w:rsidR="00064C6C" w:rsidRDefault="00F742D1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g</w:t>
      </w:r>
      <w:r>
        <w:t>etAppUsageStats</w:t>
      </w:r>
    </w:p>
    <w:p w14:paraId="6E97CFB0" w14:textId="5CD8165A" w:rsidR="00F742D1" w:rsidRDefault="00F742D1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사용자가 스트레스 설문을 제출한 시점에,</w:t>
      </w:r>
      <w:r>
        <w:t xml:space="preserve"> </w:t>
      </w:r>
      <w:r>
        <w:rPr>
          <w:rFonts w:hint="eastAsia"/>
        </w:rPr>
        <w:t xml:space="preserve">그 전의 스트레스 설문조사를 진행한 시간부터 현 시점까지의 </w:t>
      </w:r>
      <w:r>
        <w:t>App Usage Stats</w:t>
      </w:r>
      <w:r>
        <w:rPr>
          <w:rFonts w:hint="eastAsia"/>
        </w:rPr>
        <w:t>를 가져와 D</w:t>
      </w:r>
      <w:r>
        <w:t>atabase</w:t>
      </w:r>
      <w:r>
        <w:rPr>
          <w:rFonts w:hint="eastAsia"/>
        </w:rPr>
        <w:t>에 저장한다.</w:t>
      </w:r>
    </w:p>
    <w:p w14:paraId="68DE5DD3" w14:textId="754E391D" w:rsidR="00F742D1" w:rsidRDefault="00F742D1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저장 순서는 최근에 사용한 앱 순서로 저장된다.</w:t>
      </w:r>
    </w:p>
    <w:p w14:paraId="54F1FA41" w14:textId="69F6B078" w:rsidR="00C25479" w:rsidRDefault="00C25479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S</w:t>
      </w:r>
      <w:r>
        <w:t>tartMeasureRotateVector</w:t>
      </w:r>
    </w:p>
    <w:p w14:paraId="37DCD11F" w14:textId="545213EA" w:rsidR="00C25479" w:rsidRDefault="00174C11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사용자가 스트레스 설문을 제출한 시점</w:t>
      </w:r>
      <w:r w:rsidR="007254D9">
        <w:rPr>
          <w:rFonts w:hint="eastAsia"/>
        </w:rPr>
        <w:t>에</w:t>
      </w:r>
      <w:r w:rsidR="007254D9">
        <w:t>, 1</w:t>
      </w:r>
      <w:r w:rsidR="007254D9">
        <w:rPr>
          <w:rFonts w:hint="eastAsia"/>
        </w:rPr>
        <w:t xml:space="preserve">분 동안 </w:t>
      </w:r>
      <w:r w:rsidR="007254D9">
        <w:t xml:space="preserve">RotateVector </w:t>
      </w:r>
      <w:r w:rsidR="007254D9">
        <w:rPr>
          <w:rFonts w:hint="eastAsia"/>
        </w:rPr>
        <w:t>값을 측정한다.</w:t>
      </w:r>
    </w:p>
    <w:p w14:paraId="6BD2EB9F" w14:textId="0535BE07" w:rsidR="007254D9" w:rsidRDefault="007254D9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lastRenderedPageBreak/>
        <w:t>측정이 끝난 후,</w:t>
      </w:r>
      <w:r>
        <w:t xml:space="preserve"> </w:t>
      </w:r>
      <w:r>
        <w:rPr>
          <w:rFonts w:hint="eastAsia"/>
        </w:rPr>
        <w:t xml:space="preserve">그 값을 </w:t>
      </w:r>
      <w:r>
        <w:t>Database</w:t>
      </w:r>
      <w:r>
        <w:rPr>
          <w:rFonts w:hint="eastAsia"/>
        </w:rPr>
        <w:t>에 저장한다.</w:t>
      </w:r>
    </w:p>
    <w:p w14:paraId="79C7BC46" w14:textId="242FB013" w:rsidR="00D34DFC" w:rsidRDefault="0034244A" w:rsidP="00501535">
      <w:pPr>
        <w:pStyle w:val="afa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ataCollectWorker</w:t>
      </w:r>
    </w:p>
    <w:p w14:paraId="5482A0F1" w14:textId="136AC30E" w:rsidR="0034244A" w:rsidRDefault="0034244A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 xml:space="preserve">백그라운드에서 데이터를 수집하는 용도로 설계된 </w:t>
      </w:r>
      <w:r>
        <w:t>Job</w:t>
      </w:r>
      <w:r>
        <w:rPr>
          <w:rFonts w:hint="eastAsia"/>
        </w:rPr>
        <w:t xml:space="preserve">으로 이루어진 </w:t>
      </w:r>
      <w:r>
        <w:t>Worker</w:t>
      </w:r>
      <w:r>
        <w:rPr>
          <w:rFonts w:hint="eastAsia"/>
        </w:rPr>
        <w:t xml:space="preserve"> 클래스이다.</w:t>
      </w:r>
    </w:p>
    <w:p w14:paraId="01C9BA45" w14:textId="31B3181B" w:rsidR="0034244A" w:rsidRDefault="00FE1D75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g</w:t>
      </w:r>
      <w:r>
        <w:t>etAppUsageStats</w:t>
      </w:r>
    </w:p>
    <w:p w14:paraId="3EB082AD" w14:textId="41FD275F" w:rsidR="00FE1D75" w:rsidRDefault="00FE1D75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분 동안의 </w:t>
      </w:r>
      <w:r>
        <w:t>App Usage Stats</w:t>
      </w:r>
      <w:r>
        <w:rPr>
          <w:rFonts w:hint="eastAsia"/>
        </w:rPr>
        <w:t>를 가져와 D</w:t>
      </w:r>
      <w:r>
        <w:t>atabase</w:t>
      </w:r>
      <w:r>
        <w:rPr>
          <w:rFonts w:hint="eastAsia"/>
        </w:rPr>
        <w:t>에 저장한다.</w:t>
      </w:r>
    </w:p>
    <w:p w14:paraId="27DC46AC" w14:textId="529BFFD3" w:rsidR="00FE1D75" w:rsidRDefault="00323531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저장 순서는 최근에 사용한 앱 순서로 저장된다.</w:t>
      </w:r>
    </w:p>
    <w:p w14:paraId="45B2289B" w14:textId="3B485C95" w:rsidR="00323531" w:rsidRDefault="007F02DC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s</w:t>
      </w:r>
      <w:r>
        <w:t>tartMeasureRotateVector</w:t>
      </w:r>
    </w:p>
    <w:p w14:paraId="70E3CA5A" w14:textId="6DD6DDC5" w:rsidR="007F02DC" w:rsidRDefault="007F02DC" w:rsidP="00501535">
      <w:pPr>
        <w:pStyle w:val="afa"/>
        <w:numPr>
          <w:ilvl w:val="2"/>
          <w:numId w:val="11"/>
        </w:numPr>
        <w:ind w:leftChars="0"/>
      </w:pPr>
      <w:r>
        <w:t>1</w:t>
      </w:r>
      <w:r>
        <w:rPr>
          <w:rFonts w:hint="eastAsia"/>
        </w:rPr>
        <w:t xml:space="preserve">분 동안 </w:t>
      </w:r>
      <w:r>
        <w:t xml:space="preserve">RotateVector </w:t>
      </w:r>
      <w:r>
        <w:rPr>
          <w:rFonts w:hint="eastAsia"/>
        </w:rPr>
        <w:t>값을 측정한다.</w:t>
      </w:r>
    </w:p>
    <w:p w14:paraId="6706D12A" w14:textId="58913225" w:rsidR="007F02DC" w:rsidRDefault="007F02DC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측정이 끝난 후,</w:t>
      </w:r>
      <w:r>
        <w:t xml:space="preserve"> </w:t>
      </w:r>
      <w:r>
        <w:rPr>
          <w:rFonts w:hint="eastAsia"/>
        </w:rPr>
        <w:t xml:space="preserve">그 값을 </w:t>
      </w:r>
      <w:r>
        <w:t>Database</w:t>
      </w:r>
      <w:r>
        <w:rPr>
          <w:rFonts w:hint="eastAsia"/>
        </w:rPr>
        <w:t>에 저장한다.</w:t>
      </w:r>
    </w:p>
    <w:p w14:paraId="553DA3E2" w14:textId="057688E9" w:rsidR="00B52CF3" w:rsidRDefault="00B52CF3" w:rsidP="00501535">
      <w:pPr>
        <w:pStyle w:val="afa"/>
        <w:numPr>
          <w:ilvl w:val="1"/>
          <w:numId w:val="11"/>
        </w:numPr>
        <w:ind w:leftChars="0"/>
      </w:pPr>
      <w:r>
        <w:rPr>
          <w:rFonts w:hint="eastAsia"/>
        </w:rPr>
        <w:t>S</w:t>
      </w:r>
      <w:r>
        <w:t>tartLocationUpdates</w:t>
      </w:r>
    </w:p>
    <w:p w14:paraId="2F6F0B5E" w14:textId="1C2A22A2" w:rsidR="00B52CF3" w:rsidRDefault="009C3253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 xml:space="preserve">현재의 위치를 포함한 </w:t>
      </w:r>
      <w:r>
        <w:t>Location</w:t>
      </w:r>
      <w:r w:rsidR="00FF66FB">
        <w:rPr>
          <w:rFonts w:hint="eastAsia"/>
        </w:rPr>
        <w:t xml:space="preserve"> 정보를 측정한다.</w:t>
      </w:r>
    </w:p>
    <w:p w14:paraId="177F55E7" w14:textId="322C9C95" w:rsidR="00FF66FB" w:rsidRDefault="00FF66FB" w:rsidP="00501535">
      <w:pPr>
        <w:pStyle w:val="afa"/>
        <w:numPr>
          <w:ilvl w:val="2"/>
          <w:numId w:val="11"/>
        </w:numPr>
        <w:ind w:leftChars="0"/>
      </w:pPr>
      <w:r>
        <w:rPr>
          <w:rFonts w:hint="eastAsia"/>
        </w:rPr>
        <w:t>측정이 끝난 후,</w:t>
      </w:r>
      <w:r>
        <w:t xml:space="preserve"> </w:t>
      </w:r>
      <w:r>
        <w:rPr>
          <w:rFonts w:hint="eastAsia"/>
        </w:rPr>
        <w:t xml:space="preserve">그 값을 </w:t>
      </w:r>
      <w:r>
        <w:t>Database</w:t>
      </w:r>
      <w:r>
        <w:rPr>
          <w:rFonts w:hint="eastAsia"/>
        </w:rPr>
        <w:t>에 저장한다.</w:t>
      </w:r>
    </w:p>
    <w:p w14:paraId="08C835A8" w14:textId="3804F648" w:rsidR="009410F5" w:rsidRDefault="009410F5" w:rsidP="00A02700">
      <w:pPr>
        <w:pStyle w:val="1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신경망 모델 및 최종 구현 앱</w:t>
      </w:r>
    </w:p>
    <w:p w14:paraId="075CBCB7" w14:textId="1C248F89" w:rsidR="00855C3C" w:rsidRDefault="00855C3C" w:rsidP="00A02700">
      <w:r>
        <w:rPr>
          <w:rFonts w:hint="eastAsia"/>
        </w:rPr>
        <w:t>현재 데이터 수집 경과를 지켜보고</w:t>
      </w:r>
      <w:r w:rsidR="0074472F">
        <w:t xml:space="preserve">, </w:t>
      </w:r>
      <w:r w:rsidR="0074472F">
        <w:rPr>
          <w:rFonts w:hint="eastAsia"/>
        </w:rPr>
        <w:t>신경망 설계 준비 단계 중임.</w:t>
      </w:r>
    </w:p>
    <w:p w14:paraId="41A33870" w14:textId="62786B2A" w:rsidR="0074472F" w:rsidRPr="001016A6" w:rsidRDefault="00AB328D" w:rsidP="00A02700">
      <w:r>
        <w:rPr>
          <w:rFonts w:hint="eastAsia"/>
        </w:rPr>
        <w:t>-</w:t>
      </w:r>
      <w:r>
        <w:t xml:space="preserve"> </w:t>
      </w:r>
      <w:r w:rsidR="00E31486">
        <w:t>Google</w:t>
      </w:r>
      <w:r w:rsidR="00E31486">
        <w:rPr>
          <w:rFonts w:hint="eastAsia"/>
        </w:rPr>
        <w:t xml:space="preserve">에서 진행하는 </w:t>
      </w:r>
      <w:r w:rsidR="00E31486">
        <w:t xml:space="preserve">“G-Board Federated Learning” </w:t>
      </w:r>
      <w:r w:rsidR="00E31486">
        <w:rPr>
          <w:rFonts w:hint="eastAsia"/>
        </w:rPr>
        <w:t xml:space="preserve">논문 등 </w:t>
      </w:r>
      <w:r w:rsidR="00E31486">
        <w:t>3</w:t>
      </w:r>
      <w:r w:rsidR="00E31486">
        <w:rPr>
          <w:rFonts w:hint="eastAsia"/>
        </w:rPr>
        <w:t xml:space="preserve">개의 논문을 중점적으로 읽으며 </w:t>
      </w:r>
      <w:r w:rsidR="00E31486">
        <w:t>Federated Learning</w:t>
      </w:r>
      <w:r w:rsidR="002A0E95">
        <w:t xml:space="preserve"> Architecture</w:t>
      </w:r>
      <w:r w:rsidR="002A0E95">
        <w:rPr>
          <w:rFonts w:hint="eastAsia"/>
        </w:rPr>
        <w:t xml:space="preserve">에 대해서 </w:t>
      </w:r>
      <w:r w:rsidR="00A11973">
        <w:rPr>
          <w:rFonts w:hint="eastAsia"/>
        </w:rPr>
        <w:t>공부하고 있으며,</w:t>
      </w:r>
      <w:r w:rsidR="00A11973">
        <w:t xml:space="preserve"> </w:t>
      </w:r>
      <w:r w:rsidR="00562834">
        <w:rPr>
          <w:rFonts w:hint="eastAsia"/>
        </w:rPr>
        <w:t>추후 데이터 수집이 끝</w:t>
      </w:r>
      <w:r w:rsidR="00C305C3">
        <w:rPr>
          <w:rFonts w:hint="eastAsia"/>
        </w:rPr>
        <w:t>날 시 바로 신경망 설계를 진행할 예정임.</w:t>
      </w:r>
    </w:p>
    <w:sectPr w:rsidR="0074472F" w:rsidRPr="001016A6" w:rsidSect="00986EE3">
      <w:footerReference w:type="default" r:id="rId14"/>
      <w:headerReference w:type="firs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7E674" w14:textId="77777777" w:rsidR="00CA24B9" w:rsidRDefault="00CA24B9" w:rsidP="00855982">
      <w:pPr>
        <w:spacing w:after="0" w:line="240" w:lineRule="auto"/>
      </w:pPr>
      <w:r>
        <w:separator/>
      </w:r>
    </w:p>
  </w:endnote>
  <w:endnote w:type="continuationSeparator" w:id="0">
    <w:p w14:paraId="22DDA161" w14:textId="77777777" w:rsidR="00CA24B9" w:rsidRDefault="00CA24B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_Pro Medium">
    <w:panose1 w:val="000006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Bold"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97511C" w14:textId="77777777" w:rsidR="00A60A66" w:rsidRDefault="00A60A66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EFA80" w14:textId="77777777" w:rsidR="00CA24B9" w:rsidRDefault="00CA24B9" w:rsidP="00855982">
      <w:pPr>
        <w:spacing w:after="0" w:line="240" w:lineRule="auto"/>
      </w:pPr>
      <w:r>
        <w:separator/>
      </w:r>
    </w:p>
  </w:footnote>
  <w:footnote w:type="continuationSeparator" w:id="0">
    <w:p w14:paraId="4325EAF7" w14:textId="77777777" w:rsidR="00CA24B9" w:rsidRDefault="00CA24B9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5599" w14:textId="77777777" w:rsidR="005A57EB" w:rsidRPr="005A57EB" w:rsidRDefault="005A57EB" w:rsidP="005A57EB">
    <w:pPr>
      <w:pStyle w:val="a4"/>
      <w:jc w:val="right"/>
      <w:rPr>
        <w:rFonts w:asciiTheme="majorEastAsia" w:eastAsiaTheme="majorEastAsia" w:hAnsiTheme="majorEastAsia" w:cstheme="majorEastAsia"/>
      </w:rPr>
    </w:pPr>
    <w:r w:rsidRPr="005A57EB">
      <w:rPr>
        <w:rFonts w:asciiTheme="majorEastAsia" w:eastAsiaTheme="majorEastAsia" w:hAnsiTheme="majorEastAsia" w:cstheme="majorEastAsia" w:hint="eastAsia"/>
      </w:rPr>
      <w:t>2</w:t>
    </w:r>
    <w:r w:rsidRPr="005A57EB">
      <w:rPr>
        <w:rFonts w:asciiTheme="majorEastAsia" w:eastAsiaTheme="majorEastAsia" w:hAnsiTheme="majorEastAsia" w:cstheme="majorEastAsia"/>
      </w:rPr>
      <w:t>020</w:t>
    </w:r>
    <w:r w:rsidRPr="005A57EB">
      <w:rPr>
        <w:rFonts w:asciiTheme="majorEastAsia" w:eastAsiaTheme="majorEastAsia" w:hAnsiTheme="majorEastAsia" w:cstheme="majorEastAsia" w:hint="eastAsia"/>
      </w:rPr>
      <w:t xml:space="preserve">년 </w:t>
    </w:r>
    <w:r w:rsidRPr="005A57EB">
      <w:rPr>
        <w:rFonts w:asciiTheme="majorEastAsia" w:eastAsiaTheme="majorEastAsia" w:hAnsiTheme="majorEastAsia" w:cstheme="majorEastAsia"/>
      </w:rPr>
      <w:t>- 1</w:t>
    </w:r>
    <w:r w:rsidRPr="005A57EB">
      <w:rPr>
        <w:rFonts w:asciiTheme="majorEastAsia" w:eastAsiaTheme="majorEastAsia" w:hAnsiTheme="majorEastAsia" w:cstheme="majorEastAsia" w:hint="eastAsia"/>
      </w:rPr>
      <w:t>학기</w:t>
    </w:r>
  </w:p>
  <w:p w14:paraId="4ADEB575" w14:textId="77777777" w:rsidR="005A57EB" w:rsidRPr="005A57EB" w:rsidRDefault="005A57EB" w:rsidP="005A57EB">
    <w:pPr>
      <w:pStyle w:val="a4"/>
      <w:jc w:val="right"/>
      <w:rPr>
        <w:rFonts w:asciiTheme="majorEastAsia" w:eastAsiaTheme="majorEastAsia" w:hAnsiTheme="majorEastAsia" w:cstheme="majorEastAsia"/>
      </w:rPr>
    </w:pPr>
    <w:r w:rsidRPr="005A57EB">
      <w:rPr>
        <w:rFonts w:asciiTheme="majorEastAsia" w:eastAsiaTheme="majorEastAsia" w:hAnsiTheme="majorEastAsia" w:cstheme="majorEastAsia" w:hint="eastAsia"/>
      </w:rPr>
      <w:t>졸업프로젝트1</w:t>
    </w:r>
  </w:p>
  <w:p w14:paraId="68755CF6" w14:textId="77777777" w:rsidR="005A57EB" w:rsidRDefault="005A57E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CA2"/>
    <w:multiLevelType w:val="hybridMultilevel"/>
    <w:tmpl w:val="0FFEC862"/>
    <w:lvl w:ilvl="0" w:tplc="9D7C257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304508"/>
    <w:multiLevelType w:val="hybridMultilevel"/>
    <w:tmpl w:val="83B68142"/>
    <w:lvl w:ilvl="0" w:tplc="9D7C257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4314CF"/>
    <w:multiLevelType w:val="hybridMultilevel"/>
    <w:tmpl w:val="F5927D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67A53"/>
    <w:multiLevelType w:val="hybridMultilevel"/>
    <w:tmpl w:val="D9C4E894"/>
    <w:lvl w:ilvl="0" w:tplc="F7BEDA1C">
      <w:start w:val="1"/>
      <w:numFmt w:val="bullet"/>
      <w:lvlText w:val="-"/>
      <w:lvlJc w:val="left"/>
      <w:pPr>
        <w:ind w:left="1508" w:hanging="400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4" w15:restartNumberingAfterBreak="0">
    <w:nsid w:val="326E6C0B"/>
    <w:multiLevelType w:val="hybridMultilevel"/>
    <w:tmpl w:val="FBFEE3DE"/>
    <w:lvl w:ilvl="0" w:tplc="9D7C257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7978B3"/>
    <w:multiLevelType w:val="hybridMultilevel"/>
    <w:tmpl w:val="E77C1384"/>
    <w:lvl w:ilvl="0" w:tplc="69FA2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E93DBC"/>
    <w:multiLevelType w:val="hybridMultilevel"/>
    <w:tmpl w:val="65D04C04"/>
    <w:lvl w:ilvl="0" w:tplc="6C125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8" w:hanging="400"/>
      </w:pPr>
    </w:lvl>
    <w:lvl w:ilvl="2" w:tplc="0409001B">
      <w:start w:val="1"/>
      <w:numFmt w:val="lowerRoman"/>
      <w:lvlText w:val="%3."/>
      <w:lvlJc w:val="right"/>
      <w:pPr>
        <w:ind w:left="1908" w:hanging="400"/>
      </w:pPr>
    </w:lvl>
    <w:lvl w:ilvl="3" w:tplc="0409000F">
      <w:start w:val="1"/>
      <w:numFmt w:val="decimal"/>
      <w:lvlText w:val="%4."/>
      <w:lvlJc w:val="left"/>
      <w:pPr>
        <w:ind w:left="2308" w:hanging="400"/>
      </w:pPr>
    </w:lvl>
    <w:lvl w:ilvl="4" w:tplc="04090019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7" w15:restartNumberingAfterBreak="0">
    <w:nsid w:val="626C200E"/>
    <w:multiLevelType w:val="hybridMultilevel"/>
    <w:tmpl w:val="D91A4836"/>
    <w:lvl w:ilvl="0" w:tplc="9D7C257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4A6C97"/>
    <w:multiLevelType w:val="hybridMultilevel"/>
    <w:tmpl w:val="6A163AC8"/>
    <w:lvl w:ilvl="0" w:tplc="9D7C257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381AD7"/>
    <w:multiLevelType w:val="hybridMultilevel"/>
    <w:tmpl w:val="AD5E6F5C"/>
    <w:lvl w:ilvl="0" w:tplc="9D7C2570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A14BC2"/>
    <w:multiLevelType w:val="hybridMultilevel"/>
    <w:tmpl w:val="72EAFEA0"/>
    <w:lvl w:ilvl="0" w:tplc="8C5082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E3"/>
    <w:rsid w:val="00001CE7"/>
    <w:rsid w:val="00002AA3"/>
    <w:rsid w:val="00010138"/>
    <w:rsid w:val="0001167D"/>
    <w:rsid w:val="000218AD"/>
    <w:rsid w:val="0002703E"/>
    <w:rsid w:val="000319C4"/>
    <w:rsid w:val="00031C45"/>
    <w:rsid w:val="00031E13"/>
    <w:rsid w:val="00050C46"/>
    <w:rsid w:val="00064C6C"/>
    <w:rsid w:val="00077FCB"/>
    <w:rsid w:val="00086598"/>
    <w:rsid w:val="00086F23"/>
    <w:rsid w:val="000879A7"/>
    <w:rsid w:val="00093B68"/>
    <w:rsid w:val="000A1418"/>
    <w:rsid w:val="000A2BD9"/>
    <w:rsid w:val="000A3515"/>
    <w:rsid w:val="000A70B8"/>
    <w:rsid w:val="000B0450"/>
    <w:rsid w:val="000B67F2"/>
    <w:rsid w:val="000B6AB4"/>
    <w:rsid w:val="000C4D28"/>
    <w:rsid w:val="000C5104"/>
    <w:rsid w:val="000C526A"/>
    <w:rsid w:val="000C60B7"/>
    <w:rsid w:val="000C7270"/>
    <w:rsid w:val="000D449E"/>
    <w:rsid w:val="000D683E"/>
    <w:rsid w:val="001016A6"/>
    <w:rsid w:val="00105D99"/>
    <w:rsid w:val="00124115"/>
    <w:rsid w:val="00126675"/>
    <w:rsid w:val="00131F52"/>
    <w:rsid w:val="00144F1D"/>
    <w:rsid w:val="00147E44"/>
    <w:rsid w:val="0015203D"/>
    <w:rsid w:val="001537ED"/>
    <w:rsid w:val="001565FD"/>
    <w:rsid w:val="0015756A"/>
    <w:rsid w:val="00166DE4"/>
    <w:rsid w:val="00174C11"/>
    <w:rsid w:val="00180C3A"/>
    <w:rsid w:val="001848EC"/>
    <w:rsid w:val="0019181E"/>
    <w:rsid w:val="00194017"/>
    <w:rsid w:val="00197326"/>
    <w:rsid w:val="001A36B3"/>
    <w:rsid w:val="001A4F99"/>
    <w:rsid w:val="001A7A75"/>
    <w:rsid w:val="001B09C0"/>
    <w:rsid w:val="001C51DB"/>
    <w:rsid w:val="001D4362"/>
    <w:rsid w:val="001E0C70"/>
    <w:rsid w:val="001E0C80"/>
    <w:rsid w:val="001E41F6"/>
    <w:rsid w:val="001F50B8"/>
    <w:rsid w:val="002049F5"/>
    <w:rsid w:val="002101CF"/>
    <w:rsid w:val="0021759B"/>
    <w:rsid w:val="002202AB"/>
    <w:rsid w:val="00223203"/>
    <w:rsid w:val="00227190"/>
    <w:rsid w:val="00230F1F"/>
    <w:rsid w:val="002348C6"/>
    <w:rsid w:val="002435CC"/>
    <w:rsid w:val="002447F5"/>
    <w:rsid w:val="00246636"/>
    <w:rsid w:val="00263777"/>
    <w:rsid w:val="002925A6"/>
    <w:rsid w:val="00293582"/>
    <w:rsid w:val="00293BCC"/>
    <w:rsid w:val="002961EF"/>
    <w:rsid w:val="00296345"/>
    <w:rsid w:val="00296802"/>
    <w:rsid w:val="002A0E95"/>
    <w:rsid w:val="002A14D8"/>
    <w:rsid w:val="002B6313"/>
    <w:rsid w:val="002C26A0"/>
    <w:rsid w:val="002C33EA"/>
    <w:rsid w:val="002D066F"/>
    <w:rsid w:val="002D4642"/>
    <w:rsid w:val="002E2808"/>
    <w:rsid w:val="002F25CE"/>
    <w:rsid w:val="002F6789"/>
    <w:rsid w:val="003022DA"/>
    <w:rsid w:val="0032082B"/>
    <w:rsid w:val="00323531"/>
    <w:rsid w:val="00337FB1"/>
    <w:rsid w:val="0034244A"/>
    <w:rsid w:val="003435C6"/>
    <w:rsid w:val="0034708D"/>
    <w:rsid w:val="0035601D"/>
    <w:rsid w:val="003651D0"/>
    <w:rsid w:val="003818DF"/>
    <w:rsid w:val="00381AB1"/>
    <w:rsid w:val="00383C8A"/>
    <w:rsid w:val="00386D98"/>
    <w:rsid w:val="003902C7"/>
    <w:rsid w:val="00392AE0"/>
    <w:rsid w:val="0039483B"/>
    <w:rsid w:val="003A7F02"/>
    <w:rsid w:val="003B033F"/>
    <w:rsid w:val="003B62CF"/>
    <w:rsid w:val="003C36DC"/>
    <w:rsid w:val="003D48D7"/>
    <w:rsid w:val="003D5F8A"/>
    <w:rsid w:val="003E0FCA"/>
    <w:rsid w:val="003E46CA"/>
    <w:rsid w:val="003F5DAF"/>
    <w:rsid w:val="0040362C"/>
    <w:rsid w:val="00404289"/>
    <w:rsid w:val="00404E8D"/>
    <w:rsid w:val="00405A9F"/>
    <w:rsid w:val="004100A2"/>
    <w:rsid w:val="004129CF"/>
    <w:rsid w:val="004159BC"/>
    <w:rsid w:val="0041657A"/>
    <w:rsid w:val="00420E14"/>
    <w:rsid w:val="00422B21"/>
    <w:rsid w:val="00434803"/>
    <w:rsid w:val="0043611A"/>
    <w:rsid w:val="00444930"/>
    <w:rsid w:val="00446A7C"/>
    <w:rsid w:val="00463A90"/>
    <w:rsid w:val="004652AB"/>
    <w:rsid w:val="00471674"/>
    <w:rsid w:val="004727B9"/>
    <w:rsid w:val="0047687F"/>
    <w:rsid w:val="00476B33"/>
    <w:rsid w:val="00482EAD"/>
    <w:rsid w:val="00483163"/>
    <w:rsid w:val="00483315"/>
    <w:rsid w:val="004848B5"/>
    <w:rsid w:val="004928E6"/>
    <w:rsid w:val="004944A2"/>
    <w:rsid w:val="00496355"/>
    <w:rsid w:val="004A3E69"/>
    <w:rsid w:val="004A43D3"/>
    <w:rsid w:val="004C1085"/>
    <w:rsid w:val="004D5C75"/>
    <w:rsid w:val="004D636C"/>
    <w:rsid w:val="004E0C09"/>
    <w:rsid w:val="004E25E4"/>
    <w:rsid w:val="004E726F"/>
    <w:rsid w:val="00501535"/>
    <w:rsid w:val="005035ED"/>
    <w:rsid w:val="00503E3B"/>
    <w:rsid w:val="0051179F"/>
    <w:rsid w:val="0051189F"/>
    <w:rsid w:val="0051276C"/>
    <w:rsid w:val="00523F15"/>
    <w:rsid w:val="005252BE"/>
    <w:rsid w:val="00531899"/>
    <w:rsid w:val="005319CB"/>
    <w:rsid w:val="0054050E"/>
    <w:rsid w:val="00545152"/>
    <w:rsid w:val="005519E3"/>
    <w:rsid w:val="00552C55"/>
    <w:rsid w:val="00562834"/>
    <w:rsid w:val="00565C90"/>
    <w:rsid w:val="00577109"/>
    <w:rsid w:val="005772D7"/>
    <w:rsid w:val="00583746"/>
    <w:rsid w:val="005842F2"/>
    <w:rsid w:val="00586223"/>
    <w:rsid w:val="00586D07"/>
    <w:rsid w:val="005945A5"/>
    <w:rsid w:val="005A57EB"/>
    <w:rsid w:val="005A78E1"/>
    <w:rsid w:val="005C3B09"/>
    <w:rsid w:val="005C69EC"/>
    <w:rsid w:val="005C6ADE"/>
    <w:rsid w:val="005C6B08"/>
    <w:rsid w:val="005D45AF"/>
    <w:rsid w:val="005D4EA2"/>
    <w:rsid w:val="005E65DC"/>
    <w:rsid w:val="005F1D76"/>
    <w:rsid w:val="005F58BB"/>
    <w:rsid w:val="00603B2A"/>
    <w:rsid w:val="00622982"/>
    <w:rsid w:val="0062335A"/>
    <w:rsid w:val="006317E9"/>
    <w:rsid w:val="0063396D"/>
    <w:rsid w:val="006474A5"/>
    <w:rsid w:val="00647A40"/>
    <w:rsid w:val="006508D7"/>
    <w:rsid w:val="00660311"/>
    <w:rsid w:val="00661258"/>
    <w:rsid w:val="0067263C"/>
    <w:rsid w:val="006763AD"/>
    <w:rsid w:val="00677594"/>
    <w:rsid w:val="00681B25"/>
    <w:rsid w:val="00684560"/>
    <w:rsid w:val="0068538B"/>
    <w:rsid w:val="006853DE"/>
    <w:rsid w:val="006868B3"/>
    <w:rsid w:val="00690057"/>
    <w:rsid w:val="0069540D"/>
    <w:rsid w:val="006B1456"/>
    <w:rsid w:val="006B7517"/>
    <w:rsid w:val="006C134B"/>
    <w:rsid w:val="006C3252"/>
    <w:rsid w:val="006D1559"/>
    <w:rsid w:val="006D3C62"/>
    <w:rsid w:val="006D451E"/>
    <w:rsid w:val="006D58E1"/>
    <w:rsid w:val="006D5DD0"/>
    <w:rsid w:val="006E2F45"/>
    <w:rsid w:val="006E5C3C"/>
    <w:rsid w:val="006E6CCE"/>
    <w:rsid w:val="006F26C4"/>
    <w:rsid w:val="007001C8"/>
    <w:rsid w:val="00706644"/>
    <w:rsid w:val="0071356E"/>
    <w:rsid w:val="00716C8F"/>
    <w:rsid w:val="007254D9"/>
    <w:rsid w:val="007278DA"/>
    <w:rsid w:val="00732188"/>
    <w:rsid w:val="00735005"/>
    <w:rsid w:val="007364E7"/>
    <w:rsid w:val="0074472F"/>
    <w:rsid w:val="00750EC5"/>
    <w:rsid w:val="00753FE1"/>
    <w:rsid w:val="007552A6"/>
    <w:rsid w:val="0076580E"/>
    <w:rsid w:val="0077345A"/>
    <w:rsid w:val="0077704D"/>
    <w:rsid w:val="00777D56"/>
    <w:rsid w:val="00780518"/>
    <w:rsid w:val="00780CA3"/>
    <w:rsid w:val="007818C4"/>
    <w:rsid w:val="007833A7"/>
    <w:rsid w:val="0078739B"/>
    <w:rsid w:val="0079388D"/>
    <w:rsid w:val="0079471B"/>
    <w:rsid w:val="007A158A"/>
    <w:rsid w:val="007A32A0"/>
    <w:rsid w:val="007A4619"/>
    <w:rsid w:val="007B1EF9"/>
    <w:rsid w:val="007B1FFB"/>
    <w:rsid w:val="007B218F"/>
    <w:rsid w:val="007C6251"/>
    <w:rsid w:val="007D29D0"/>
    <w:rsid w:val="007F02DC"/>
    <w:rsid w:val="007F11D4"/>
    <w:rsid w:val="007F767F"/>
    <w:rsid w:val="00801DD8"/>
    <w:rsid w:val="00801ECD"/>
    <w:rsid w:val="00813592"/>
    <w:rsid w:val="00813A35"/>
    <w:rsid w:val="008334C1"/>
    <w:rsid w:val="00837AF1"/>
    <w:rsid w:val="008410E8"/>
    <w:rsid w:val="00855982"/>
    <w:rsid w:val="00855C3C"/>
    <w:rsid w:val="00857F70"/>
    <w:rsid w:val="00860B17"/>
    <w:rsid w:val="00860D05"/>
    <w:rsid w:val="00886171"/>
    <w:rsid w:val="008928DF"/>
    <w:rsid w:val="00894C3C"/>
    <w:rsid w:val="008A76DE"/>
    <w:rsid w:val="008B3A06"/>
    <w:rsid w:val="008B54EC"/>
    <w:rsid w:val="008B5E00"/>
    <w:rsid w:val="008C5A24"/>
    <w:rsid w:val="008D161E"/>
    <w:rsid w:val="008D1ABB"/>
    <w:rsid w:val="008D2D02"/>
    <w:rsid w:val="008D5B8E"/>
    <w:rsid w:val="008E7348"/>
    <w:rsid w:val="008E7DF3"/>
    <w:rsid w:val="008F15A7"/>
    <w:rsid w:val="008F172A"/>
    <w:rsid w:val="008F60BD"/>
    <w:rsid w:val="008F71AD"/>
    <w:rsid w:val="0090362E"/>
    <w:rsid w:val="0091049A"/>
    <w:rsid w:val="00910B17"/>
    <w:rsid w:val="00910EEB"/>
    <w:rsid w:val="0091325B"/>
    <w:rsid w:val="00914B7E"/>
    <w:rsid w:val="00916B4F"/>
    <w:rsid w:val="0092146C"/>
    <w:rsid w:val="0092219B"/>
    <w:rsid w:val="00926AB1"/>
    <w:rsid w:val="00927EDE"/>
    <w:rsid w:val="00937ADB"/>
    <w:rsid w:val="009410F5"/>
    <w:rsid w:val="00945A5B"/>
    <w:rsid w:val="00947E09"/>
    <w:rsid w:val="0095117D"/>
    <w:rsid w:val="00957473"/>
    <w:rsid w:val="0096080A"/>
    <w:rsid w:val="00964626"/>
    <w:rsid w:val="009657C3"/>
    <w:rsid w:val="0097737E"/>
    <w:rsid w:val="009822EC"/>
    <w:rsid w:val="00982614"/>
    <w:rsid w:val="00986EE3"/>
    <w:rsid w:val="009920C7"/>
    <w:rsid w:val="00997FB7"/>
    <w:rsid w:val="009A5859"/>
    <w:rsid w:val="009B5C97"/>
    <w:rsid w:val="009B75E8"/>
    <w:rsid w:val="009C3253"/>
    <w:rsid w:val="009C67B6"/>
    <w:rsid w:val="009D036D"/>
    <w:rsid w:val="009D291F"/>
    <w:rsid w:val="009E4609"/>
    <w:rsid w:val="009F23D2"/>
    <w:rsid w:val="009F6060"/>
    <w:rsid w:val="00A02700"/>
    <w:rsid w:val="00A10484"/>
    <w:rsid w:val="00A11973"/>
    <w:rsid w:val="00A162FB"/>
    <w:rsid w:val="00A2568B"/>
    <w:rsid w:val="00A27C4B"/>
    <w:rsid w:val="00A34411"/>
    <w:rsid w:val="00A453D7"/>
    <w:rsid w:val="00A468E0"/>
    <w:rsid w:val="00A470C0"/>
    <w:rsid w:val="00A50443"/>
    <w:rsid w:val="00A522A7"/>
    <w:rsid w:val="00A60A66"/>
    <w:rsid w:val="00A72049"/>
    <w:rsid w:val="00A73A45"/>
    <w:rsid w:val="00A80D7E"/>
    <w:rsid w:val="00A832A2"/>
    <w:rsid w:val="00A942ED"/>
    <w:rsid w:val="00AA0FB2"/>
    <w:rsid w:val="00AA24E0"/>
    <w:rsid w:val="00AA2AC9"/>
    <w:rsid w:val="00AB2CD8"/>
    <w:rsid w:val="00AB328D"/>
    <w:rsid w:val="00AC6DD5"/>
    <w:rsid w:val="00AE1AD0"/>
    <w:rsid w:val="00AE39F7"/>
    <w:rsid w:val="00AE4CE4"/>
    <w:rsid w:val="00AE5C7E"/>
    <w:rsid w:val="00AE6C66"/>
    <w:rsid w:val="00AF62C9"/>
    <w:rsid w:val="00B0103A"/>
    <w:rsid w:val="00B04174"/>
    <w:rsid w:val="00B04A73"/>
    <w:rsid w:val="00B0629A"/>
    <w:rsid w:val="00B0702D"/>
    <w:rsid w:val="00B150C1"/>
    <w:rsid w:val="00B15C9A"/>
    <w:rsid w:val="00B16300"/>
    <w:rsid w:val="00B24987"/>
    <w:rsid w:val="00B32F2E"/>
    <w:rsid w:val="00B366A0"/>
    <w:rsid w:val="00B414A0"/>
    <w:rsid w:val="00B449AF"/>
    <w:rsid w:val="00B52CF3"/>
    <w:rsid w:val="00B54118"/>
    <w:rsid w:val="00B5657B"/>
    <w:rsid w:val="00B649C1"/>
    <w:rsid w:val="00B64F31"/>
    <w:rsid w:val="00B67852"/>
    <w:rsid w:val="00B80FFF"/>
    <w:rsid w:val="00B87787"/>
    <w:rsid w:val="00B9274D"/>
    <w:rsid w:val="00B93F66"/>
    <w:rsid w:val="00B94191"/>
    <w:rsid w:val="00B94BC9"/>
    <w:rsid w:val="00BA1C6C"/>
    <w:rsid w:val="00BA5A1E"/>
    <w:rsid w:val="00BB372A"/>
    <w:rsid w:val="00BC206A"/>
    <w:rsid w:val="00BC4B33"/>
    <w:rsid w:val="00BC7843"/>
    <w:rsid w:val="00BC7BE5"/>
    <w:rsid w:val="00BD5540"/>
    <w:rsid w:val="00BE4A26"/>
    <w:rsid w:val="00BE7CA8"/>
    <w:rsid w:val="00BF499A"/>
    <w:rsid w:val="00BF73A9"/>
    <w:rsid w:val="00C17293"/>
    <w:rsid w:val="00C25479"/>
    <w:rsid w:val="00C25D0A"/>
    <w:rsid w:val="00C305C3"/>
    <w:rsid w:val="00C313D6"/>
    <w:rsid w:val="00C40245"/>
    <w:rsid w:val="00C71827"/>
    <w:rsid w:val="00C73B39"/>
    <w:rsid w:val="00C76CD4"/>
    <w:rsid w:val="00C8561E"/>
    <w:rsid w:val="00C93D94"/>
    <w:rsid w:val="00CA24B9"/>
    <w:rsid w:val="00CA341C"/>
    <w:rsid w:val="00CA546E"/>
    <w:rsid w:val="00CB6B66"/>
    <w:rsid w:val="00CB6E6E"/>
    <w:rsid w:val="00CC186A"/>
    <w:rsid w:val="00CC258F"/>
    <w:rsid w:val="00CC4CAF"/>
    <w:rsid w:val="00CC511A"/>
    <w:rsid w:val="00CD1D82"/>
    <w:rsid w:val="00CD2718"/>
    <w:rsid w:val="00CD7B68"/>
    <w:rsid w:val="00CE5120"/>
    <w:rsid w:val="00CE73C3"/>
    <w:rsid w:val="00CF0806"/>
    <w:rsid w:val="00CF1E31"/>
    <w:rsid w:val="00CF48F7"/>
    <w:rsid w:val="00D1690F"/>
    <w:rsid w:val="00D32B1C"/>
    <w:rsid w:val="00D34DFC"/>
    <w:rsid w:val="00D366F1"/>
    <w:rsid w:val="00D43855"/>
    <w:rsid w:val="00D440F8"/>
    <w:rsid w:val="00D46DF4"/>
    <w:rsid w:val="00D51457"/>
    <w:rsid w:val="00D5229C"/>
    <w:rsid w:val="00D529C8"/>
    <w:rsid w:val="00D56591"/>
    <w:rsid w:val="00D56BCD"/>
    <w:rsid w:val="00D60313"/>
    <w:rsid w:val="00D614FF"/>
    <w:rsid w:val="00D6495D"/>
    <w:rsid w:val="00D70361"/>
    <w:rsid w:val="00D846AF"/>
    <w:rsid w:val="00D93E9A"/>
    <w:rsid w:val="00D93EA3"/>
    <w:rsid w:val="00DA002D"/>
    <w:rsid w:val="00DA07D2"/>
    <w:rsid w:val="00DA0D58"/>
    <w:rsid w:val="00DC10D8"/>
    <w:rsid w:val="00DC21E9"/>
    <w:rsid w:val="00DC4C43"/>
    <w:rsid w:val="00DC609E"/>
    <w:rsid w:val="00DD3476"/>
    <w:rsid w:val="00DD6A4D"/>
    <w:rsid w:val="00DE2BE9"/>
    <w:rsid w:val="00DE4497"/>
    <w:rsid w:val="00DE68D1"/>
    <w:rsid w:val="00E04A29"/>
    <w:rsid w:val="00E04D6D"/>
    <w:rsid w:val="00E079B8"/>
    <w:rsid w:val="00E11622"/>
    <w:rsid w:val="00E11990"/>
    <w:rsid w:val="00E31486"/>
    <w:rsid w:val="00E418EA"/>
    <w:rsid w:val="00E43D22"/>
    <w:rsid w:val="00E52B16"/>
    <w:rsid w:val="00E60BB9"/>
    <w:rsid w:val="00E700E1"/>
    <w:rsid w:val="00E85189"/>
    <w:rsid w:val="00E86B52"/>
    <w:rsid w:val="00E95140"/>
    <w:rsid w:val="00EA0BDD"/>
    <w:rsid w:val="00EB415E"/>
    <w:rsid w:val="00EC7CCC"/>
    <w:rsid w:val="00ED2742"/>
    <w:rsid w:val="00ED5D59"/>
    <w:rsid w:val="00EE118A"/>
    <w:rsid w:val="00EF2C42"/>
    <w:rsid w:val="00EF2F59"/>
    <w:rsid w:val="00EF5379"/>
    <w:rsid w:val="00F00FF4"/>
    <w:rsid w:val="00F11864"/>
    <w:rsid w:val="00F11CFD"/>
    <w:rsid w:val="00F221BF"/>
    <w:rsid w:val="00F22C10"/>
    <w:rsid w:val="00F2316D"/>
    <w:rsid w:val="00F24A55"/>
    <w:rsid w:val="00F24B47"/>
    <w:rsid w:val="00F25953"/>
    <w:rsid w:val="00F337DB"/>
    <w:rsid w:val="00F33E49"/>
    <w:rsid w:val="00F44AB8"/>
    <w:rsid w:val="00F546AC"/>
    <w:rsid w:val="00F579B1"/>
    <w:rsid w:val="00F609DF"/>
    <w:rsid w:val="00F742D1"/>
    <w:rsid w:val="00F76A5C"/>
    <w:rsid w:val="00F850DB"/>
    <w:rsid w:val="00F92C84"/>
    <w:rsid w:val="00F9780E"/>
    <w:rsid w:val="00FA66CB"/>
    <w:rsid w:val="00FB070F"/>
    <w:rsid w:val="00FB1BF9"/>
    <w:rsid w:val="00FC23D3"/>
    <w:rsid w:val="00FC7942"/>
    <w:rsid w:val="00FD262C"/>
    <w:rsid w:val="00FE1D75"/>
    <w:rsid w:val="00FE30F2"/>
    <w:rsid w:val="00FE3CB9"/>
    <w:rsid w:val="00FF5051"/>
    <w:rsid w:val="00FF66FB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28016"/>
  <w15:chartTrackingRefBased/>
  <w15:docId w15:val="{DD1F4C10-30E0-4286-819E-EE4A9D47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EE3"/>
  </w:style>
  <w:style w:type="paragraph" w:styleId="1">
    <w:name w:val="heading 1"/>
    <w:basedOn w:val="a"/>
    <w:next w:val="a"/>
    <w:link w:val="1Char"/>
    <w:autoRedefine/>
    <w:uiPriority w:val="9"/>
    <w:qFormat/>
    <w:rsid w:val="00DE68D1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Cs/>
      <w:smallCaps/>
      <w:sz w:val="32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986EE3"/>
    <w:pPr>
      <w:keepNext/>
      <w:keepLines/>
      <w:spacing w:before="200" w:after="0"/>
      <w:jc w:val="center"/>
      <w:outlineLvl w:val="4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link w:val="Char"/>
    <w:autoRedefine/>
    <w:uiPriority w:val="1"/>
    <w:qFormat/>
    <w:rsid w:val="00986EE3"/>
    <w:pPr>
      <w:spacing w:after="0" w:line="240" w:lineRule="auto"/>
      <w:contextualSpacing/>
    </w:pPr>
    <w:rPr>
      <w:sz w:val="40"/>
      <w:szCs w:val="56"/>
    </w:rPr>
  </w:style>
  <w:style w:type="character" w:customStyle="1" w:styleId="Char">
    <w:name w:val="제목 Char"/>
    <w:basedOn w:val="a0"/>
    <w:link w:val="a3"/>
    <w:uiPriority w:val="1"/>
    <w:rsid w:val="00CF48F7"/>
    <w:rPr>
      <w:rFonts w:asciiTheme="majorHAnsi" w:eastAsiaTheme="majorEastAsia" w:hAnsiTheme="majorHAnsi" w:cstheme="majorBidi"/>
      <w:bCs/>
      <w:smallCaps/>
      <w:sz w:val="40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DE68D1"/>
    <w:rPr>
      <w:rFonts w:asciiTheme="majorHAnsi" w:eastAsiaTheme="majorEastAsia" w:hAnsiTheme="majorHAnsi" w:cstheme="majorBidi"/>
      <w:bCs/>
      <w:smallCaps/>
      <w:sz w:val="32"/>
      <w:szCs w:val="36"/>
    </w:rPr>
  </w:style>
  <w:style w:type="character" w:customStyle="1" w:styleId="2Char">
    <w:name w:val="제목 2 Char"/>
    <w:basedOn w:val="a0"/>
    <w:link w:val="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sid w:val="00986EE3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6Char">
    <w:name w:val="제목 6 Char"/>
    <w:basedOn w:val="a0"/>
    <w:link w:val="6"/>
    <w:uiPriority w:val="9"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No Spacing"/>
    <w:link w:val="Charb"/>
    <w:uiPriority w:val="1"/>
    <w:qFormat/>
    <w:rsid w:val="00986EE3"/>
    <w:pPr>
      <w:spacing w:after="0" w:line="240" w:lineRule="auto"/>
    </w:pPr>
  </w:style>
  <w:style w:type="character" w:customStyle="1" w:styleId="Charb">
    <w:name w:val="간격 없음 Char"/>
    <w:basedOn w:val="a0"/>
    <w:link w:val="af8"/>
    <w:uiPriority w:val="1"/>
    <w:rsid w:val="00986EE3"/>
  </w:style>
  <w:style w:type="paragraph" w:styleId="10">
    <w:name w:val="toc 1"/>
    <w:basedOn w:val="a"/>
    <w:next w:val="a"/>
    <w:autoRedefine/>
    <w:uiPriority w:val="39"/>
    <w:unhideWhenUsed/>
    <w:rsid w:val="005A78E1"/>
    <w:pPr>
      <w:tabs>
        <w:tab w:val="right" w:leader="dot" w:pos="9017"/>
      </w:tabs>
    </w:pPr>
  </w:style>
  <w:style w:type="character" w:styleId="af9">
    <w:name w:val="footnote reference"/>
    <w:basedOn w:val="a0"/>
    <w:uiPriority w:val="99"/>
    <w:semiHidden/>
    <w:unhideWhenUsed/>
    <w:rsid w:val="005C3B09"/>
    <w:rPr>
      <w:vertAlign w:val="superscript"/>
    </w:rPr>
  </w:style>
  <w:style w:type="paragraph" w:styleId="afa">
    <w:name w:val="List Paragraph"/>
    <w:basedOn w:val="a"/>
    <w:uiPriority w:val="34"/>
    <w:unhideWhenUsed/>
    <w:qFormat/>
    <w:rsid w:val="002C33EA"/>
    <w:pPr>
      <w:ind w:leftChars="400" w:left="800"/>
    </w:pPr>
  </w:style>
  <w:style w:type="table" w:styleId="afb">
    <w:name w:val="Table Grid"/>
    <w:basedOn w:val="a1"/>
    <w:uiPriority w:val="39"/>
    <w:rsid w:val="0040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rmal (Web)"/>
    <w:basedOn w:val="a"/>
    <w:uiPriority w:val="99"/>
    <w:unhideWhenUsed/>
    <w:rsid w:val="002F678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사용자 지정 10">
      <a:majorFont>
        <a:latin typeface="KoPubWorld돋움체_Pro Bold"/>
        <a:ea typeface="KoPubWorld돋움체_Pro Bold"/>
        <a:cs typeface=""/>
      </a:majorFont>
      <a:minorFont>
        <a:latin typeface="KoPubWorld돋움체_Pro Medium"/>
        <a:ea typeface="KoPubWorld돋움체_Pro 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2020-04-27T00:00:00</PublishDate>
  <Abstract/>
  <CompanyAddress>2020 1학기   시작반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5B5F84-23BF-4780-B80F-493B5625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1797</TotalTime>
  <Pages>13</Pages>
  <Words>1056</Words>
  <Characters>6024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제안서</vt:lpstr>
      <vt:lpstr/>
    </vt:vector>
  </TitlesOfParts>
  <Company>지도교수: 박소영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제안서</dc:title>
  <dc:subject>[스마트폰 사용 패턴 분석을 통한 스트레스 수준 예측]</dc:subject>
  <dc:creator>201711356천세진, 201612066김지효</dc:creator>
  <cp:keywords/>
  <dc:description/>
  <cp:lastModifiedBy>천세진</cp:lastModifiedBy>
  <cp:revision>697</cp:revision>
  <cp:lastPrinted>2020-06-29T07:41:00Z</cp:lastPrinted>
  <dcterms:created xsi:type="dcterms:W3CDTF">2020-04-22T03:58:00Z</dcterms:created>
  <dcterms:modified xsi:type="dcterms:W3CDTF">2020-06-29T07:41:00Z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APDescription">
    <vt:lpwstr/>
  </property>
  <property fmtid="{D5CDD505-2E9C-101B-9397-08002B2CF9AE}" pid="9" name="AssetExpire">
    <vt:lpwstr/>
  </property>
  <property fmtid="{D5CDD505-2E9C-101B-9397-08002B2CF9AE}" pid="10" name="CampaignTagsTaxHTField0">
    <vt:lpwstr/>
  </property>
  <property fmtid="{D5CDD505-2E9C-101B-9397-08002B2CF9AE}" pid="11" name="IntlLangReviewDate">
    <vt:lpwstr/>
  </property>
  <property fmtid="{D5CDD505-2E9C-101B-9397-08002B2CF9AE}" pid="12" name="TPFriendlyName">
    <vt:lpwstr/>
  </property>
  <property fmtid="{D5CDD505-2E9C-101B-9397-08002B2CF9AE}" pid="13" name="IntlLangReview">
    <vt:lpwstr/>
  </property>
  <property fmtid="{D5CDD505-2E9C-101B-9397-08002B2CF9AE}" pid="14" name="LocLastLocAttemptVersionLookup">
    <vt:lpwstr/>
  </property>
  <property fmtid="{D5CDD505-2E9C-101B-9397-08002B2CF9AE}" pid="15" name="PolicheckWords">
    <vt:lpwstr/>
  </property>
  <property fmtid="{D5CDD505-2E9C-101B-9397-08002B2CF9AE}" pid="16" name="SubmitterId">
    <vt:lpwstr/>
  </property>
  <property fmtid="{D5CDD505-2E9C-101B-9397-08002B2CF9AE}" pid="17" name="AcquiredFrom">
    <vt:lpwstr/>
  </property>
  <property fmtid="{D5CDD505-2E9C-101B-9397-08002B2CF9AE}" pid="18" name="EditorialStatus">
    <vt:lpwstr/>
  </property>
  <property fmtid="{D5CDD505-2E9C-101B-9397-08002B2CF9AE}" pid="19" name="Markets">
    <vt:lpwstr/>
  </property>
  <property fmtid="{D5CDD505-2E9C-101B-9397-08002B2CF9AE}" pid="20" name="OriginAsset">
    <vt:lpwstr/>
  </property>
  <property fmtid="{D5CDD505-2E9C-101B-9397-08002B2CF9AE}" pid="21" name="AssetStart">
    <vt:lpwstr/>
  </property>
  <property fmtid="{D5CDD505-2E9C-101B-9397-08002B2CF9AE}" pid="22" name="FriendlyTitle">
    <vt:lpwstr/>
  </property>
  <property fmtid="{D5CDD505-2E9C-101B-9397-08002B2CF9AE}" pid="23" name="MarketSpecific">
    <vt:lpwstr/>
  </property>
  <property fmtid="{D5CDD505-2E9C-101B-9397-08002B2CF9AE}" pid="24" name="TPNamespace">
    <vt:lpwstr/>
  </property>
  <property fmtid="{D5CDD505-2E9C-101B-9397-08002B2CF9AE}" pid="25" name="PublishStatusLookup">
    <vt:lpwstr/>
  </property>
  <property fmtid="{D5CDD505-2E9C-101B-9397-08002B2CF9AE}" pid="26" name="APAuthor">
    <vt:lpwstr/>
  </property>
  <property fmtid="{D5CDD505-2E9C-101B-9397-08002B2CF9AE}" pid="27" name="TPCommandLine">
    <vt:lpwstr/>
  </property>
  <property fmtid="{D5CDD505-2E9C-101B-9397-08002B2CF9AE}" pid="28" name="IntlLangReviewer">
    <vt:lpwstr/>
  </property>
  <property fmtid="{D5CDD505-2E9C-101B-9397-08002B2CF9AE}" pid="29" name="OpenTemplate">
    <vt:lpwstr/>
  </property>
  <property fmtid="{D5CDD505-2E9C-101B-9397-08002B2CF9AE}" pid="30" name="CSXSubmissionDate">
    <vt:lpwstr/>
  </property>
  <property fmtid="{D5CDD505-2E9C-101B-9397-08002B2CF9AE}" pid="31" name="TaxCatchAll">
    <vt:lpwstr/>
  </property>
  <property fmtid="{D5CDD505-2E9C-101B-9397-08002B2CF9AE}" pid="32" name="Manager">
    <vt:lpwstr/>
  </property>
  <property fmtid="{D5CDD505-2E9C-101B-9397-08002B2CF9AE}" pid="33" name="NumericId">
    <vt:lpwstr/>
  </property>
  <property fmtid="{D5CDD505-2E9C-101B-9397-08002B2CF9AE}" pid="34" name="ParentAssetId">
    <vt:lpwstr/>
  </property>
  <property fmtid="{D5CDD505-2E9C-101B-9397-08002B2CF9AE}" pid="35" name="OriginalSourceMarket">
    <vt:lpwstr/>
  </property>
  <property fmtid="{D5CDD505-2E9C-101B-9397-08002B2CF9AE}" pid="36" name="ApprovalStatus">
    <vt:lpwstr/>
  </property>
  <property fmtid="{D5CDD505-2E9C-101B-9397-08002B2CF9AE}" pid="37" name="TPComponent">
    <vt:lpwstr/>
  </property>
  <property fmtid="{D5CDD505-2E9C-101B-9397-08002B2CF9AE}" pid="38" name="EditorialTags">
    <vt:lpwstr/>
  </property>
  <property fmtid="{D5CDD505-2E9C-101B-9397-08002B2CF9AE}" pid="39" name="TPExecutable">
    <vt:lpwstr/>
  </property>
  <property fmtid="{D5CDD505-2E9C-101B-9397-08002B2CF9AE}" pid="40" name="TPLaunchHelpLink">
    <vt:lpwstr/>
  </property>
  <property fmtid="{D5CDD505-2E9C-101B-9397-08002B2CF9AE}" pid="41" name="LocComments">
    <vt:lpwstr/>
  </property>
  <property fmtid="{D5CDD505-2E9C-101B-9397-08002B2CF9AE}" pid="42" name="LocRecommendedHandoff">
    <vt:lpwstr/>
  </property>
  <property fmtid="{D5CDD505-2E9C-101B-9397-08002B2CF9AE}" pid="43" name="SourceTitle">
    <vt:lpwstr/>
  </property>
  <property fmtid="{D5CDD505-2E9C-101B-9397-08002B2CF9AE}" pid="44" name="CSXUpdate">
    <vt:lpwstr/>
  </property>
  <property fmtid="{D5CDD505-2E9C-101B-9397-08002B2CF9AE}" pid="45" name="IntlLocPriority">
    <vt:lpwstr/>
  </property>
  <property fmtid="{D5CDD505-2E9C-101B-9397-08002B2CF9AE}" pid="46" name="UAProjectedTotalWords">
    <vt:lpwstr/>
  </property>
  <property fmtid="{D5CDD505-2E9C-101B-9397-08002B2CF9AE}" pid="47" name="AssetType">
    <vt:lpwstr/>
  </property>
  <property fmtid="{D5CDD505-2E9C-101B-9397-08002B2CF9AE}" pid="48" name="MachineTranslated">
    <vt:lpwstr/>
  </property>
  <property fmtid="{D5CDD505-2E9C-101B-9397-08002B2CF9AE}" pid="49" name="OutputCachingOn">
    <vt:lpwstr/>
  </property>
  <property fmtid="{D5CDD505-2E9C-101B-9397-08002B2CF9AE}" pid="50" name="TemplateStatus">
    <vt:lpwstr/>
  </property>
  <property fmtid="{D5CDD505-2E9C-101B-9397-08002B2CF9AE}" pid="51" name="IsSearchable">
    <vt:lpwstr/>
  </property>
  <property fmtid="{D5CDD505-2E9C-101B-9397-08002B2CF9AE}" pid="52" name="ContentItem">
    <vt:lpwstr/>
  </property>
  <property fmtid="{D5CDD505-2E9C-101B-9397-08002B2CF9AE}" pid="53" name="HandoffToMSDN">
    <vt:lpwstr/>
  </property>
  <property fmtid="{D5CDD505-2E9C-101B-9397-08002B2CF9AE}" pid="54" name="ShowIn">
    <vt:lpwstr/>
  </property>
  <property fmtid="{D5CDD505-2E9C-101B-9397-08002B2CF9AE}" pid="55" name="ThumbnailAssetId">
    <vt:lpwstr/>
  </property>
  <property fmtid="{D5CDD505-2E9C-101B-9397-08002B2CF9AE}" pid="56" name="UALocComments">
    <vt:lpwstr/>
  </property>
  <property fmtid="{D5CDD505-2E9C-101B-9397-08002B2CF9AE}" pid="57" name="UALocRecommendation">
    <vt:lpwstr/>
  </property>
  <property fmtid="{D5CDD505-2E9C-101B-9397-08002B2CF9AE}" pid="58" name="LastModifiedDateTime">
    <vt:lpwstr/>
  </property>
  <property fmtid="{D5CDD505-2E9C-101B-9397-08002B2CF9AE}" pid="59" name="LegacyData">
    <vt:lpwstr/>
  </property>
  <property fmtid="{D5CDD505-2E9C-101B-9397-08002B2CF9AE}" pid="60" name="LocManualTestRequired">
    <vt:lpwstr/>
  </property>
  <property fmtid="{D5CDD505-2E9C-101B-9397-08002B2CF9AE}" pid="61" name="LocMarketGroupTiers2">
    <vt:lpwstr/>
  </property>
  <property fmtid="{D5CDD505-2E9C-101B-9397-08002B2CF9AE}" pid="62" name="ClipArtFilename">
    <vt:lpwstr/>
  </property>
  <property fmtid="{D5CDD505-2E9C-101B-9397-08002B2CF9AE}" pid="63" name="TPApplication">
    <vt:lpwstr/>
  </property>
  <property fmtid="{D5CDD505-2E9C-101B-9397-08002B2CF9AE}" pid="64" name="CSXHash">
    <vt:lpwstr/>
  </property>
  <property fmtid="{D5CDD505-2E9C-101B-9397-08002B2CF9AE}" pid="65" name="DirectSourceMarket">
    <vt:lpwstr/>
  </property>
  <property fmtid="{D5CDD505-2E9C-101B-9397-08002B2CF9AE}" pid="66" name="PrimaryImageGen">
    <vt:lpwstr/>
  </property>
  <property fmtid="{D5CDD505-2E9C-101B-9397-08002B2CF9AE}" pid="67" name="PlannedPubDate">
    <vt:lpwstr/>
  </property>
  <property fmtid="{D5CDD505-2E9C-101B-9397-08002B2CF9AE}" pid="68" name="CSXSubmissionMarket">
    <vt:lpwstr/>
  </property>
  <property fmtid="{D5CDD505-2E9C-101B-9397-08002B2CF9AE}" pid="69" name="Downloads">
    <vt:lpwstr/>
  </property>
  <property fmtid="{D5CDD505-2E9C-101B-9397-08002B2CF9AE}" pid="70" name="ArtSampleDocs">
    <vt:lpwstr/>
  </property>
  <property fmtid="{D5CDD505-2E9C-101B-9397-08002B2CF9AE}" pid="71" name="TrustLevel">
    <vt:lpwstr/>
  </property>
  <property fmtid="{D5CDD505-2E9C-101B-9397-08002B2CF9AE}" pid="72" name="BlockPublish">
    <vt:lpwstr/>
  </property>
  <property fmtid="{D5CDD505-2E9C-101B-9397-08002B2CF9AE}" pid="73" name="TPLaunchHelpLinkType">
    <vt:lpwstr/>
  </property>
  <property fmtid="{D5CDD505-2E9C-101B-9397-08002B2CF9AE}" pid="74" name="LocalizationTagsTaxHTField0">
    <vt:lpwstr/>
  </property>
  <property fmtid="{D5CDD505-2E9C-101B-9397-08002B2CF9AE}" pid="75" name="BusinessGroup">
    <vt:lpwstr/>
  </property>
  <property fmtid="{D5CDD505-2E9C-101B-9397-08002B2CF9AE}" pid="76" name="Providers">
    <vt:lpwstr/>
  </property>
  <property fmtid="{D5CDD505-2E9C-101B-9397-08002B2CF9AE}" pid="77" name="TemplateTemplateType">
    <vt:lpwstr/>
  </property>
  <property fmtid="{D5CDD505-2E9C-101B-9397-08002B2CF9AE}" pid="78" name="TimesCloned">
    <vt:lpwstr/>
  </property>
  <property fmtid="{D5CDD505-2E9C-101B-9397-08002B2CF9AE}" pid="79" name="TPAppVersion">
    <vt:lpwstr/>
  </property>
  <property fmtid="{D5CDD505-2E9C-101B-9397-08002B2CF9AE}" pid="80" name="VoteCount">
    <vt:lpwstr/>
  </property>
  <property fmtid="{D5CDD505-2E9C-101B-9397-08002B2CF9AE}" pid="81" name="AverageRating">
    <vt:lpwstr/>
  </property>
  <property fmtid="{D5CDD505-2E9C-101B-9397-08002B2CF9AE}" pid="82" name="FeatureTagsTaxHTField0">
    <vt:lpwstr/>
  </property>
  <property fmtid="{D5CDD505-2E9C-101B-9397-08002B2CF9AE}" pid="83" name="Provider">
    <vt:lpwstr/>
  </property>
  <property fmtid="{D5CDD505-2E9C-101B-9397-08002B2CF9AE}" pid="84" name="UACurrentWords">
    <vt:lpwstr/>
  </property>
  <property fmtid="{D5CDD505-2E9C-101B-9397-08002B2CF9AE}" pid="85" name="AssetId">
    <vt:lpwstr/>
  </property>
  <property fmtid="{D5CDD505-2E9C-101B-9397-08002B2CF9AE}" pid="86" name="TPClientViewer">
    <vt:lpwstr/>
  </property>
  <property fmtid="{D5CDD505-2E9C-101B-9397-08002B2CF9AE}" pid="87" name="DSATActionTaken">
    <vt:lpwstr/>
  </property>
  <property fmtid="{D5CDD505-2E9C-101B-9397-08002B2CF9AE}" pid="88" name="APEditor">
    <vt:lpwstr/>
  </property>
  <property fmtid="{D5CDD505-2E9C-101B-9397-08002B2CF9AE}" pid="89" name="TPInstallLocation">
    <vt:lpwstr/>
  </property>
  <property fmtid="{D5CDD505-2E9C-101B-9397-08002B2CF9AE}" pid="90" name="OOCacheId">
    <vt:lpwstr/>
  </property>
  <property fmtid="{D5CDD505-2E9C-101B-9397-08002B2CF9AE}" pid="91" name="IsDeleted">
    <vt:lpwstr/>
  </property>
  <property fmtid="{D5CDD505-2E9C-101B-9397-08002B2CF9AE}" pid="92" name="PublishTargets">
    <vt:lpwstr/>
  </property>
  <property fmtid="{D5CDD505-2E9C-101B-9397-08002B2CF9AE}" pid="93" name="ApprovalLog">
    <vt:lpwstr/>
  </property>
  <property fmtid="{D5CDD505-2E9C-101B-9397-08002B2CF9AE}" pid="94" name="BugNumber">
    <vt:lpwstr/>
  </property>
  <property fmtid="{D5CDD505-2E9C-101B-9397-08002B2CF9AE}" pid="95" name="CrawlForDependencies">
    <vt:lpwstr/>
  </property>
  <property fmtid="{D5CDD505-2E9C-101B-9397-08002B2CF9AE}" pid="96" name="InternalTagsTaxHTField0">
    <vt:lpwstr/>
  </property>
  <property fmtid="{D5CDD505-2E9C-101B-9397-08002B2CF9AE}" pid="97" name="LastHandOff">
    <vt:lpwstr/>
  </property>
  <property fmtid="{D5CDD505-2E9C-101B-9397-08002B2CF9AE}" pid="98" name="Milestone">
    <vt:lpwstr/>
  </property>
  <property fmtid="{D5CDD505-2E9C-101B-9397-08002B2CF9AE}" pid="99" name="OriginalRelease">
    <vt:lpwstr/>
  </property>
  <property fmtid="{D5CDD505-2E9C-101B-9397-08002B2CF9AE}" pid="100" name="RecommendationsModifier">
    <vt:lpwstr/>
  </property>
  <property fmtid="{D5CDD505-2E9C-101B-9397-08002B2CF9AE}" pid="101" name="ScenarioTagsTaxHTField0">
    <vt:lpwstr/>
  </property>
  <property fmtid="{D5CDD505-2E9C-101B-9397-08002B2CF9AE}" pid="102" name="UANotes">
    <vt:lpwstr/>
  </property>
</Properties>
</file>